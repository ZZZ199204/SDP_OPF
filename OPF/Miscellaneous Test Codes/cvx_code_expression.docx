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Y_Bus=[6.03-19.45i -5+15.26i 0 0 -1.03+4.23i 0 0 0 0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-5+15.26i 9.52-30.27i -1.14+4.78i -1.69+5.12i -1.7+5.19i 0 0 0 0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0 -1.14+4.78i 3.12-9.82i -1.99+5.07i 0 0 0 0 0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0 -1.69+5.12i -1.99+5.07i 10.5157-38.6542i -6.8410+21.5786i 0 -0.0023+4.8895i 0 -0.0003+1.8555i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-1.03+4.23i -1.7+5.19i 0 -6.84+21.58i 9.5698-35.5336i -0.0017+4.2574i 0 0 0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0 -0.0017+4.2574i 6.5815-17.3407i 0 0 0 0 -1.96+4.09i -1.53+3.18i -3.1+6.10i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0 -0.0023+4.8895i 0 0 0.0138-19.5490i -0.0032+5.6770i -0.0083+9.0901i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0 -0.0032+5.6770i 0.0032+-5.6770i 0 0 0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0 -0.0003+1.8555i 0 0 -0.0083+9.0901i 0 5.3346-24.0925i -3.9+10.37i 0 0 0 -1.42+3.03i;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0 -3.9+10.37i 5.78-14.77i -1.88+4.4i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0 -1.96+4.09i 0 0 0 -1.88+4.4i 3.84-8.5i 0 0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0 -1.53+3.18i 0 0 0 0 0 4.01-5.43i -2.49+2.25i 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0 -3.1+6.10i 0 0 0 0 0 -2.49+2.25i 6.72-10.67i -1.14+2.31i;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0 -1.42+3.03i 0 0 0 -1.14+2.31i 2.56-5.34i];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Yline_G=xlsread(</w:t>
      </w:r>
      <w:r>
        <w:rPr>
          <w:rFonts w:ascii="Courier New" w:hAnsi="Courier New" w:cs="Courier New"/>
          <w:color w:val="A020F0"/>
          <w:sz w:val="20"/>
          <w:szCs w:val="20"/>
        </w:rPr>
        <w:t>'14bus_G.xlsx'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'B2:O15'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Yline_B=xlsread(</w:t>
      </w:r>
      <w:r>
        <w:rPr>
          <w:rFonts w:ascii="Courier New" w:hAnsi="Courier New" w:cs="Courier New"/>
          <w:color w:val="A020F0"/>
          <w:sz w:val="20"/>
          <w:szCs w:val="20"/>
        </w:rPr>
        <w:t>'14bus_B.xlsx'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'B2:O15'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Yshunt_B=xlsread(</w:t>
      </w:r>
      <w:r>
        <w:rPr>
          <w:rFonts w:ascii="Courier New" w:hAnsi="Courier New" w:cs="Courier New"/>
          <w:color w:val="A020F0"/>
          <w:sz w:val="20"/>
          <w:szCs w:val="20"/>
        </w:rPr>
        <w:t>'14bus_shuntB.xlsx'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'B2:O15'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Yconn=xlsread(</w:t>
      </w:r>
      <w:r>
        <w:rPr>
          <w:rFonts w:ascii="Courier New" w:hAnsi="Courier New" w:cs="Courier New"/>
          <w:color w:val="A020F0"/>
          <w:sz w:val="20"/>
          <w:szCs w:val="20"/>
        </w:rPr>
        <w:t>'14bus_Connectivity.xlsx'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'B2:O15'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%disp(Yline_G);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%disp(Yline_B);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%disp(Yshunt_B);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%disp(Yconn);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B=eye(14);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j=1:14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Y(:,:,j)=B(:,j)*B(j,:)*Y_Bus;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%disp(Y(:,:,j));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Y_n_a(:,:,j)=0.5*[real(Y(:,:,j)+transpose(Y(:,:,j))) imag(transpose(Y(:,:,j))-Y(:,:,j));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imag(Y(:,:,j)-transpose(Y(:,:,j))) real(Y(:,:,j)+transpose(Y(:,:,j)))];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Y_n_r(:,:,j)=-0.5*[imag(Y(:,:,j)+transpose(Y(:,:,j))) real(Y(:,:,j)-transpose(Y(:,:,j)));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real(transpose(Y(:,:,j))-Y(:,:,j)) imag(Y(:,:,j)+transpose(Y(:,:,j)))];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%disp(Y_net_act(:,:,j));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%disp(Y_net_react(:,:,j));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M(:,:,j)=[B(:,j)*B(j,:) zeros(14,14);zeros(14,14) B(:,j)*B(j,:)];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l=1:14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m=1:14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Yconn(l,m)==1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c=c+1;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Y_line_r(:,:,c)=Yline_G(l,m)*B(:,l)*B(l,:)-Yline_G(l,m)*B(:,l)*B(m,:);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Y_line_i(:,:,c)=(Yline_B(l,m)+Yshunt_B(l,m))*B(:,l)*B(l,:)-Yline_B(l,m)*B(:,l)*B(m,:);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Y_line_net(:,:,c)=0.5*[Y_line_r(:,:,c)+transpose(Y_line_r(:,:,c)) transpose(Y_line_i(:,:,c))-Y_line_i(:,:,c);Y_line_i(:,:,c)-transpose(Y_line_i(:,:,c)) Y_line_r(:,:,c)+transpose(Y_line_r(:,:,c))];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disp([l m c]);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%disp(c);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%disp(c);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Y_act=[Y_n_a(:,:,1) Y_n_a(:,:,2) Y_n_a(:,:,3) Y_n_a(:,:,4) Y_n_a(:,:,5) Y_n_a(:,:,6) Y_n_a(:,:,7) Y_n_a(:,:,8) Y_n_a(:,:,9) Y_n_a(:,:,10) Y_n_a(:,:,11) Y_n_a(:,:,12) Y_n_a(:,:,13) Y_n_a(:,:,14)];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Y_react=[Y_n_r(:,:,1) Y_n_r(:,:,2) Y_n_r(:,:,3) Y_n_r(:,:,4) Y_n_r(:,:,5) Y_n_r(:,:,6) Y_n_r(:,:,7) Y_n_r(:,:,8) Y_n_r(:,:,9) Y_n_r(:,:,10) Y_n_r(:,:,11) Y_n_r(:,:,12) Y_n_r(:,:,13) Y_n_r(:,:,14)];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M_net=[M(:,:,1) M(:,:,2) M(:,:,3) M(:,:,4) M(:,:,5) M(:,:,6) M(:,:,7) M(:,:,8) M(:,:,9) M(:,:,10) M(:,:,11) M(:,:,12) M(:,:,13) M(:,:,14)];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P_k_Max=[3.324;1.4;0;0;0;0;0;0;0;0;0;0;0;0];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P_k_Min=[0;0;0;0;0;0;0;0;0;0;0;0;0;0];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Q_k_Max=[.10;.5;.4;0;0;.24;0;.24;0;0;0;0;0;0];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Q_k_Min=[-.2;-.4;0;0;0;-.06;0;-.06;0;0;0;0;0;0];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V_k_Max=[1.06;1.06;1.06;1.06;1.06;1.06;1.06;1.06;1.06;1.06;1.06;1.06;1.06;1.06];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V_k_Min=[0.94;0.94;0.94;0.94;0.94;0.94;0.94;0.94;0.94;0.94;0.94;0.94;0.94;0.94];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V_k_M=V_k_Max.*V_k_Max;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V_k_m=V_k_Min.*V_k_Min;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P_d_k=[0;.217;.942;.478;.076;.112;0;0;.295;.09;.035;.061;.135;.149];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Q_d_k=[0;.127;.190;-.039;.016;.075;0;0;-.024;.058;.018;.016;.058;.05];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c12=0.0430293;c11=20;c10=0;c22=.25;c21=20;c20=0;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cvx_begin </w:t>
      </w:r>
      <w:r>
        <w:rPr>
          <w:rFonts w:ascii="Courier New" w:hAnsi="Courier New" w:cs="Courier New"/>
          <w:color w:val="A020F0"/>
          <w:sz w:val="20"/>
          <w:szCs w:val="20"/>
        </w:rPr>
        <w:t>sdp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variables </w:t>
      </w:r>
      <w:r>
        <w:rPr>
          <w:rFonts w:ascii="Courier New" w:hAnsi="Courier New" w:cs="Courier New"/>
          <w:color w:val="A020F0"/>
          <w:sz w:val="20"/>
          <w:szCs w:val="20"/>
        </w:rPr>
        <w:t>lambdak_m(14)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lambdak_M(14)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lambda_k_m(14)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lambda_k_M(14)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mu_k_M(14)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mu_k_m(14)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lambda_lm(c)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variables </w:t>
      </w:r>
      <w:r>
        <w:rPr>
          <w:rFonts w:ascii="Courier New" w:hAnsi="Courier New" w:cs="Courier New"/>
          <w:color w:val="A020F0"/>
          <w:sz w:val="20"/>
          <w:szCs w:val="20"/>
        </w:rPr>
        <w:t>r_1_1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r_1_2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r_2_1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r_2_2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dual </w:t>
      </w:r>
      <w:r>
        <w:rPr>
          <w:rFonts w:ascii="Courier New" w:hAnsi="Courier New" w:cs="Courier New"/>
          <w:color w:val="A020F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expression </w:t>
      </w:r>
      <w:r>
        <w:rPr>
          <w:rFonts w:ascii="Courier New" w:hAnsi="Courier New" w:cs="Courier New"/>
          <w:color w:val="A020F0"/>
          <w:sz w:val="20"/>
          <w:szCs w:val="20"/>
        </w:rPr>
        <w:t>S(28,28,15)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S(:,:,1)=zeros(28,28);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count=1:14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S(:,:,count+1)=S(:,:,count)+(lambdak_M(count)-lambdak_m(count))*Y_n_a(:,:,count)+(lambda_k_M(count)-lambda_k_m(count))*Y_n_r(:,:,count)+(mu_k_M(count)-mu_k_m(count))*M(:,:,count);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expression </w:t>
      </w:r>
      <w:r>
        <w:rPr>
          <w:rFonts w:ascii="Courier New" w:hAnsi="Courier New" w:cs="Courier New"/>
          <w:color w:val="A020F0"/>
          <w:sz w:val="20"/>
          <w:szCs w:val="20"/>
        </w:rPr>
        <w:t>s(28,28,c+1)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s(:,:,1)=zeros(28,28);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lcount=1:c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s(:,:,lcount+1)=s(:,:,lcount)+(lambda_lm(lcount))*Y_line_net(:,:,lcount);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maximize </w:t>
      </w:r>
      <w:r>
        <w:rPr>
          <w:rFonts w:ascii="Courier New" w:hAnsi="Courier New" w:cs="Courier New"/>
          <w:color w:val="A020F0"/>
          <w:sz w:val="20"/>
          <w:szCs w:val="20"/>
        </w:rPr>
        <w:t>transpose(lambdak_m)*P_k_Min-transpose(lambdak_M)*P_k_Max+transpose(lambdak_M-lambdak_m)*P_d_k+transpose(lambda_k_m)*Q_k_Min-transpose(lambda_k_M)*Q_k_Max+transpose(lambda_k_M-lambda_k_m)*Q_d_k+transpose(mu_k_m)*(V_k_m.*V_k_m)-transpose(mu_k_M)*(V_k_M.*V_k_M)+c10+c20-r_1_2-r_2_2+(c11+2*sqrt(c12)*r_1_1)*P_d_k(1)+(c21+2*sqrt(c22)*r_2_1)*P_d_k(2)-0.728*(transpose(lambda_lm)*ones(c,1)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subject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lambda_lm&gt;=0;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lambdak_m&gt;=0;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lambdak_M&gt;=0;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lambda_k_m&gt;=0;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lambda_k_M&gt;=0;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mu_k_M&gt;=0;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mu_k_m&gt;=0;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[1 r_1_1;r_1_1 r_1_2]&gt;=0;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[1 r_2_1;r_2_1 r_2_2]&gt;=0;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S(:,:,15)+s(:,:,c+1)+(c11+2*sqrt(c12)*r_1_1)*Y_n_a(:,:,1)+(c21+2*sqrt(c22)*r_2_1)*Y_n_a(:,:,2)&gt;=0:A;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cvx_end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disp(lambda_lm);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disp(lambdak_m);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disp(lambdak_M);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disp(lambda_k_m);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disp(lambda_k_M);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disp(mu_k_M);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disp(mu_k_m);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disp(cvx_slvitr);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disp(cvx_slvtol);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%disp([1 r_1_1;r_1_1 r_1_2]);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%disp([1 r_2_1;r_2_1 r_2_2]);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%disp(S(:,:,15)+s(:,:,c+1)+(c11+2*sqrt(c12)*r_1_1)*Y_n_a(:,:,1)+(c21+2*sqrt(c22)*r_2_1)*Y_n_a(:,:,2));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[V,D]=eig(S(:,:,15)+s(:,:,c+1)+(c11+2*sqrt(c12)*r_1_1)*Y_n_a(:,:,1)+(c21+2*sqrt(c22)*r_2_1)*Y_n_a(:,:,2));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disp([V,D]);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disp(eig(S(:,:,15)+s(:,:,c+1)+(c11+2*sqrt(c12)*r_1_1)*Y_n_a(:,:,1)+(c21+2*sqrt(c22)*r_2_1)*Y_n_a(:,:,2)));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disp(min(eig(S(:,:,15)+s(:,:,c+1)+(c11+2*sqrt(c12)*r_1_1)*Y_n_a(:,:,1)+(c21+2*sqrt(c22)*r_2_1)*Y_n_a(:,:,2))));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disp(rank(A));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X=[-1.0599;-1.0599;-0.7066;-1.0599;-1.0599;-1.0599;-1.0599;-1.0599;-1.0599;-1.0599;-1.0599;-1.0599;-1.0599;-1.0599;0;0;0;0;0;0;0;0;0;0;0;0;0;0];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W=X*X';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disp(A-W);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i=1:14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P(i)=trace(Y_n_a(:,:,i)*W);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Q(i)=trace(Y_n_r(:,:,i)*W);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lcount=1:c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P_flow(lcount)=trace(Y_line_net(:,:,lcount)*W);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disp(P_flow(lcount));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P_Sol=c12*((P(1)+P_d_k(1))^2)+c11*(P(1)+P_d_k(1))+c22*((P(2)+P_d_k(2))^2)+c21*(P(2)+P_d_k(2));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disp(P_Sol);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1     2     1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1     5     2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2     1     3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2     3     4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2     4     5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2     5     6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3     2     7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3     4     8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4     2     9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4     3    10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4     5    11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4     7    12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4     9    13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5     1    14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5     2    15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5     4    16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5     6    17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6     5    18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6    11    19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6    12    20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6    13    21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7     4    22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7     8    23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7     9    24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8     7    25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9     4    26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9     7    27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9    10    28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9    14    29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10     9    30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10    11    31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11     6    32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11    10    33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12     6    34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12    13    35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13     6    36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13    12    37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13    14    38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14     9    39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14    13    40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Calling sedumi: 536 variables, 128 equality constraints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For improved efficiency, sedumi is solving the dual problem.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------------------------------------------------------------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SeDuMi 1.21 by AdvOL, 2005-2008 and Jos F. Sturm, 1998-2003.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Alg = 2: xz-corrector, Adaptive Step-Differentiation, theta = 0.250, beta = 0.500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eqs m = 128, order n = 157, dim = 917, blocks = 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nnz(A) = 1204 + 0, nnz(ADA) = 15882, nnz(L) = 8005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it :     b*y       gap    delta  rate   t/tP*  t/tD*   feas cg cg  prec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0 :            1.02E+002 0.000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 :  4.13E+002 5.24E+001 0.000 0.5147 0.9000 0.9000   6.08  1  1  2.6E+001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 :  3.51E+001 1.89E+001 0.000 0.3613 0.9000 0.9000   1.90  1  1  6.7E+000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3 :  1.12E+001 7.00E+000 0.000 0.3699 0.9000 0.9000   1.41  1  1  2.3E+000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4 :  7.28E+000 3.22E+000 0.000 0.4600 0.9000 0.9000   0.89  1  1  1.3E+000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5 :  1.51E+001 2.01E+000 0.000 0.6242 0.9000 0.9000   0.47  1  1  9.7E-001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6 :  3.38E+001 7.58E-001 0.000 0.3773 0.9000 0.9000   0.72  1  1  3.9E-001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7 :  4.39E+001 2.33E-001 0.000 0.3076 0.9000 0.9000   0.90  1  1  1.2E-001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8 :  4.62E+001 1.03E-001 0.000 0.4407 0.9000 0.9000   0.97  1  1  5.5E-002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9 :  4.77E+001 8.55E-004 0.000 0.0083 0.9000 0.9289   0.86  1  1  2.7E-002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10 :  4.79E+001 1.01E-004 0.000 0.1181 0.0000 0.9000   0.58  1  1  2.7E-002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11 :  4.81E+001 3.99E-005 0.000 0.3954 0.9000 0.5693   0.36  1  1  1.3E-002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12 :  4.84E+001 1.60E-005 0.000 0.3999 0.7735 0.9000  -0.05  1  1  1.0E-002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13 :  4.95E+001 7.76E-006 0.000 0.4856 0.9000 0.9000  -0.08  1  1  5.1E-003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14 :  5.06E+001 1.62E-006 0.000 0.2089 0.9000 0.9000   0.65  1  1  1.2E-003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15 :  5.08E+001 1.42E-007 0.387 0.0877 0.9900 0.9900   0.94  1  1  1.0E-004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16 :  5.09E+001 3.06E-008 0.000 0.2150 0.9000 0.9000   0.99  1  2  2.2E-005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17 :  5.09E+001 5.79E-009 0.000 0.1894 0.9000 0.9000   1.00  1  8  4.3E-006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18 :  5.09E+001 1.79E-009 0.000 0.3092 0.9000 0.9000   1.00  1  8  1.3E-006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19 :  5.09E+001 4.15E-010 0.000 0.2317 0.9000 0.9000   1.00  1  8  3.0E-007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20 :  5.09E+001 3.72E-011 0.146 0.0897 0.9900 0.9900   1.00  2 10  2.7E-008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21 :  5.09E+001 7.72E-012 0.000 0.2076 0.9000 0.9000   1.00  2 12  5.5E-009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iter seconds digits       c*x               b*y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21      1.3   Inf  5.0873260121e+001  5.0873260144e+001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|Ax-b| =  3.5e-008, [Ay-c]_+ =  5.9E-010, |x|= 1.3e+001, |y|= 1.5e+003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Detailed timing (sec)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Pre          IPM          Post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5.469E-001    1.328E+000    2.656E-001    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Max-norms: ||b||=3.324000e+000, ||c|| = 200,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Cholesky |add|=0, |skip| = 20, ||L.L|| = 15.7247.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>------------------------------------------------------------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Status: Solved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Optimal value (cvx_optval): +55.2133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17.0425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513.0697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118.5590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150.9711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159.3652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156.0723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150.4491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146.7495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152.0150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152.8463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153.9103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154.9589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154.7524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151.9620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446.6766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266.4178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247.2475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253.1120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261.7068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258.0060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261.0787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260.3684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256.5905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254.3183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255.3615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259.4346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17.9041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188.4734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188.0601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190.1567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190.2199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189.8111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189.1710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188.3163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188.4973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189.0219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1.4398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194.2931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194.7520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4.9342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192.5365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192.5290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192.8824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193.3574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194.1076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194.1595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193.4761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10.8631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6.6273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1.0e-007 *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0.5129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0.5531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0.8782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0.6788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0.6599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0.4186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0.4664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0.4198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0.4451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0.4579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0.4481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0.4481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0.4614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0.4970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8.0837e-009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1.0e+003 *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 through 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0.0003   -0.0004   -0.0003    0.0000   -0.0000    0.0001    0.0003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0.0003   -0.0005    0.0000   -0.0000    0.0000    0.0000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0.0002   -0.0003    0.0004   -0.0001    0.0001    0.0002   -0.0003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0.0000    0.0001    0.0000    0.0001    0.0005   -0.0001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0.0000   -0.0001    0.0000    0.0000    0.0004    0.0001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 0.0000    0.0001   -0.0002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 0.0001    0.0000   -0.0001    0.0002    0.0002    0.0005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 0.0001    0.0000   -0.0009   -0.0001   -0.0001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-0.0000    0.0001   -0.0002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-0.0000    0.0001   -0.0002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-0.0000    0.0001   -0.0002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 0.0000    0.0001   -0.0002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 0.0000    0.0001   -0.0002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0.0003    0.0001   -0.0000   -0.0000    0.0001   -0.0002    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 0.0000    0.0003   -0.0004    0.0000    0.0000    0.0003   -0.0001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 0.0000   -0.0000   -0.0005   -0.0000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-0.0002   -0.0000   -0.0004   -0.0003   -0.0001   -0.0001   -0.0003   -0.0002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-0.0001    0.0000   -0.0001    0.0000   -0.0001   -0.0005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0.0001    0.0000   -0.0000    0.0000    0.0001   -0.0004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 0.0000   -0.0000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-0.0001    0.0001    0.0001    0.0000    0.0002   -0.0002   -0.0008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-0.0001    0.0001    0.0009    0.0000   -0.0001    0.0001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-0.0003   -0.0000    0.0000    0.0001   -0.0001   -0.0000    0.0000    0.0002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-0.0000    0.0000    0.0002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-0.0000   -0.0000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 0.0000   -0.0000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 0.0000   -0.0000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-0.0003   -0.0000    0.0000    0.0001   -0.0001   -0.0000    0.0000    0.0002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10 through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-0.0000   -0.0000   -0.0000    0.0000   -0.0003    0.0006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 0.0000    0.0000    0.0000    0.0004   -0.0003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0.0000    0.0000    0.0000    0.0000    0.0002    0.0002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-0.0000    0.0000   -0.0000    0.0000   -0.0002   -0.0002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-0.0000    0.0000   -0.0000   -0.0000   -0.0001   -0.0004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-0.0003    0.0000   -0.0002   -0.0000   -0.0000   -0.0000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-0.0008   -0.0000   -0.0001   -0.0000   -0.0000    0.0000    0.0000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0.0000    0.0000    0.0000    0.0000   -0.0000   -0.0000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0.0005    0.0000    0.0000    0.0000   -0.0000    0.0000   -0.0004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0.0005    0.0000   -0.0002    0.0000    0.0000    0.0000   -0.0003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 0.0001    0.0000   -0.0005   -0.0000    0.0000   -0.0000    0.0006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-0.0005   -0.0000    0.0000    0.0000    0.0000    0.0000   -0.0004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-0.0004   -0.0000    0.0001    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0.0002   -0.0000    0.0008   -0.0000   -0.0000   -0.0000    0.0004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-0.0000    0.0000    0.0000    0.0000    0.0006    0.0003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0.0000    0.0000   -0.0000   -0.0003   -0.0004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-0.0001    0.0000   -0.0000    0.0000   -0.0000    0.0002   -0.0002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0.0000    0.0000    0.0000   -0.0002    0.0002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 0.0000   -0.0000    0.0000   -0.0004    0.0001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-0.0003   -0.0000   -0.0002   -0.0000   -0.0000    0.0000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-0.0005   -0.0001    0.0000   -0.0000    0.0000    0.0000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0.0000   -0.0000    0.0000   -0.0000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0.0005   -0.0000    0.0000   -0.0000   -0.0000   -0.0000   -0.0004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0.0005    0.0000   -0.0002   -0.0000    0.0000   -0.0000   -0.0003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0.0001    0.0000   -0.0005   -0.0000    0.0000    0.0000    0.0006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-0.0005   -0.0000    0.0000    0.0000    0.0000   -0.0000   -0.0004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-0.0004   -0.0000    0.0001    0.0000    0.0000   -0.0000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0.0002   -0.0000    0.0008    0.0000   -0.0000    0.0000    0.0004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19 through 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 0.0000   -0.0000   -0.0000    0.0000    0.0000    0.0001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0.0000    0.0000    0.0000    0.0000    0.0006   -0.0001   -0.0002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-0.0000   -0.0000   -0.0000   -0.0000   -0.0004   -0.0003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-0.0000    0.0000    0.0000   -0.0000    0.0000   -0.0001    0.0007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0.0000   -0.0000   -0.0000    0.0000   -0.0002    0.0005   -0.0005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-0.0005    0.0005    0.0000   -0.0000    0.0004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-0.0000   -0.0000    0.0000    0.0000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0.0000    0.0000   -0.0000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-0.0002    0.0004    0.0001   -0.0000   -0.0005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-0.0004   -0.0000    0.0000    0.0006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-0.0000    0.0003   -0.0000   -0.0000    0.0000   -0.0003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0.0006    0.0001    0.0000   -0.0000    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-0.0005   -0.0006   -0.0000    0.0000   -0.0004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0.0002    0.0000    0.0000    0.0000    0.0002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0.0000    0.0000    0.0000    0.0000    0.0001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-0.0000    0.0000    0.0000   -0.0000   -0.0001   -0.0006   -0.0002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 0.0000   -0.0000   -0.0000    0.0000   -0.0003    0.0004    0.0004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-0.0000   -0.0000   -0.0000   -0.0000   -0.0001   -0.0000   -0.0003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0.0000    0.0000    0.0000    0.0000    0.0000    0.0000    0.0005    0.0002    0.0000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-0.0005   -0.0001   -0.0000    0.0005    0.0004    0.0000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 0.0000   -0.0000    0.0000   -0.0000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-0.0000    0.0000   -0.0000    0.0000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-0.0002    0.0000   -0.0001    0.0004   -0.0005    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0.0000   -0.0004    0.0006   -0.0000   -0.0000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0.0003    0.0000    0.0000   -0.0000   -0.0003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0.0006    0.0000   -0.0000    0.0001    0.0000    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-0.0005   -0.0000    0.0000   -0.0006   -0.0004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 0.0000   -0.0000    0.0000    0.0002   -0.0000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28 through 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      0   -0.0000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-0.0004         0         0    0.0000         0         0         0         0         0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0.0003         0         0         0    0.0000         0         0         0         0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-0.0000         0         0         0         0    0.0064         0         0         0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0.0000         0         0         0         0         0    0.0064         0         0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0.0000         0         0         0         0         0         0    0.0212         0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-0.0000         0         0         0         0         0         0         0    0.0212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-0.0002         0         0         0         0         0         0         0         0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0.0007         0         0         0         0         0         0         0         0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-0.0005         0         0         0         0         0         0         0         0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37 through 45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0.0538         0         0         0         0         0         0         0         0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0    0.0538         0         0         0         0         0         0         0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0         0    0.1442         0         0         0         0         0         0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0         0         0    0.1442         0         0         0         0         0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0         0         0         0    0.2706         0         0         0         0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0         0         0         0         0    0.2706         0         0         0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0         0         0         0         0         0    0.4319         0         0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0         0         0         0         0         0         0    0.4319         0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0         0         0         0         0         0         0         0    0.4754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46 through 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0.4754         0         0         0         0         0         0         0         0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0    0.7670         0         0         0         0         0         0         0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0         0    0.7670         0         0         0         0         0         0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0         0         0    1.0911         0         0         0         0         0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0         0         0         0    1.0911         0         0         0         0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0         0         0         0         0    1.1809         0         0         0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0         0         0         0         0         0    1.1809         0         0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0         0         0         0         0         0         0    1.4767         0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0         0         0         0         0         0         0         0    1.4767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55 through 56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2.4499         0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0    2.4499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1.0e+003 *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0.0538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0.0538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0.1442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0.1442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0.2706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0.2706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0.4319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0.4319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0.4754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0.4754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0.7670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0.7670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1.0911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1.0911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1.1809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1.1809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1.4767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1.4767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2.4499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2.4499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-5.8790e-010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 through 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-0.5348   -0.5436   -0.2140   -0.5670   -0.5619   -0.5296   -0.5396   -0.5290   -0.5378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-0.5436   -0.5490   -0.2142   -0.5707   -0.5672   -0.5330   -0.5427   -0.5321   -0.5408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-0.2140   -0.2142    0.0104   -0.2251   -0.2249   -0.1857   -0.1950   -0.1849   -0.1918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-0.5670   -0.5707   -0.2251   -0.5803   -0.5787   -0.5392   -0.5492   -0.5387   -0.5458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-0.5619   -0.5672   -0.2249   -0.5787   -0.5762   -0.5378   -0.5481   -0.5375   -0.5448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-0.5296   -0.5330   -0.1857   -0.5392   -0.5378   -0.4921   -0.5036   -0.4923   -0.4988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-0.5396   -0.5427   -0.1950   -0.5492   -0.5481   -0.5036   -0.5146   -0.5035   -0.5102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-0.5290   -0.5321   -0.1849   -0.5387   -0.5375   -0.4923   -0.5035   -0.4921   -0.4990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-0.5378   -0.5408   -0.1918   -0.5458   -0.5448   -0.4988   -0.5102   -0.4990   -0.5053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-0.5409   -0.5438   -0.1946   -0.5487   -0.5477   -0.5019   -0.5133   -0.5021   -0.5083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-0.5378   -0.5409   -0.1925   -0.5463   -0.5452   -0.4996   -0.5109   -0.4997   -0.5061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-0.5380   -0.5411   -0.1926   -0.5465   -0.5453   -0.4996   -0.5110   -0.4998   -0.5061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-0.5411   -0.5442   -0.1953   -0.5494   -0.5483   -0.5027   -0.5141   -0.5029   -0.5091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-0.5503   -0.5529   -0.2023   -0.5570   -0.5561   -0.5103   -0.5216   -0.5106   -0.5165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0.0000    0.0210    0.0890    0.0788    0.0674    0.1222    0.1133    0.1154    0.1296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-0.0210   -0.0000    0.0667    0.0542    0.0434    0.0953    0.0867    0.0883    0.1028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-0.0890   -0.0667   -0.0000   -0.0178   -0.0288    0.0147    0.0082    0.0084    0.0227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-0.0788   -0.0542    0.0178   -0.0000   -0.0128    0.0346    0.0283    0.0288    0.0429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-0.0674   -0.0434    0.0288    0.0128   -0.0000    0.0489    0.0422    0.0430    0.0571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-0.1222   -0.0953   -0.0147   -0.0346   -0.0489   -0.0000   -0.0061   -0.0062    0.0094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-0.1133   -0.0867   -0.0082   -0.0283   -0.0422    0.0061   -0.0000    0.0000    0.0152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-0.1154   -0.0883   -0.0084   -0.0288   -0.0430    0.0062   -0.0000   -0.0000    0.0155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-0.1296   -0.1028   -0.0227   -0.0429   -0.0571   -0.0094   -0.0152   -0.0155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-0.1300   -0.1034   -0.0236   -0.0437   -0.0578   -0.0104   -0.0162   -0.0165   -0.0011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-0.1266   -0.1000   -0.0201   -0.0400   -0.0542   -0.0063   -0.0121   -0.0123    0.0031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-0.1276   -0.1010   -0.0210   -0.0410   -0.0551   -0.0073   -0.0131   -0.0134    0.0021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-0.1280   -0.1015   -0.0219   -0.0418   -0.0559   -0.0084   -0.0142   -0.0144    0.0009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-0.1360   -0.1097   -0.0306   -0.0507   -0.0646   -0.0185   -0.0240   -0.0244   -0.0092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10 through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-0.5409   -0.5378   -0.5380   -0.5411   -0.5503    0.0000   -0.0210   -0.0890   -0.0788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-0.5438   -0.5409   -0.5411   -0.5442   -0.5529    0.0210   -0.0000   -0.0667   -0.0542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-0.1946   -0.1925   -0.1926   -0.1953   -0.2023    0.0890    0.0667   -0.0000    0.0178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-0.5487   -0.5463   -0.5465   -0.5494   -0.5570    0.0788    0.0542   -0.0178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-0.5477   -0.5452   -0.5453   -0.5483   -0.5561    0.0674    0.0434   -0.0288   -0.0128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-0.5019   -0.4996   -0.4996   -0.5027   -0.5103    0.1222    0.0953    0.0147    0.0346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-0.5133   -0.5109   -0.5110   -0.5141   -0.5216    0.1133    0.0867    0.0082    0.0283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-0.5021   -0.4997   -0.4998   -0.5029   -0.5106    0.1154    0.0883    0.0084    0.0288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-0.5083   -0.5061   -0.5061   -0.5091   -0.5165    0.1296    0.1028    0.0227    0.0429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-0.5113   -0.5091   -0.5091   -0.5121   -0.5195    0.1300    0.1034    0.0236    0.0437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-0.5091   -0.5068   -0.5069   -0.5099   -0.5173    0.1266    0.1000    0.0201    0.0400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-0.5091   -0.5069   -0.5069   -0.5100   -0.5174    0.1276    0.1010    0.0210    0.0410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-0.5121   -0.5099   -0.5100   -0.5130   -0.5203    0.1280    0.1015    0.0219    0.0418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-0.5195   -0.5173   -0.5174   -0.5203   -0.5274    0.1360    0.1097    0.0306    0.0507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0.1300    0.1266    0.1276    0.1280    0.1360    0.5886    0.5798    0.5349    0.5564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0.1034    0.1000    0.1010    0.1015    0.1097    0.5798    0.5744    0.5347    0.5527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0.0236    0.0201    0.0210    0.0219    0.0306    0.5349    0.5347    0.5097    0.5238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0.0437    0.0400    0.0410    0.0418    0.0507    0.5564    0.5527    0.5238    0.5431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0.0578    0.0542    0.0551    0.0559    0.0646    0.5615    0.5561    0.5240    0.5447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0.0104    0.0063    0.0073    0.0084    0.0185    0.5938    0.5904    0.5632    0.5842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0.0162    0.0121    0.0131    0.0142    0.0240    0.5837    0.5807    0.5539    0.5742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0.0165    0.0123    0.0134    0.0144    0.0244    0.5944    0.5913    0.5641    0.5847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0.0011   -0.0031   -0.0021   -0.0009    0.0092    0.5856    0.5826    0.5571    0.5776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-0.0041   -0.0031   -0.0020    0.0081    0.5825    0.5796    0.5543    0.5747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0.0041   -0.0000    0.0010    0.0021    0.0122    0.5856    0.5824    0.5565    0.5770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0.0031   -0.0010   -0.0000    0.0011    0.0112    0.5854    0.5823    0.5563    0.5769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0.0020   -0.0021   -0.0011   -0.0000    0.0100    0.5823    0.5792    0.5536    0.5740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-0.0081   -0.0122   -0.0112   -0.0100   -0.0000    0.5730    0.5705    0.5466    0.5664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19 through 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-0.0674   -0.1222   -0.1133   -0.1154   -0.1296   -0.1300   -0.1266   -0.1276   -0.1280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-0.0434   -0.0953   -0.0867   -0.0883   -0.1028   -0.1034   -0.1000   -0.1010   -0.1015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0.0288   -0.0147   -0.0082   -0.0084   -0.0227   -0.0236   -0.0201   -0.0210   -0.0219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0.0128   -0.0346   -0.0283   -0.0288   -0.0429   -0.0437   -0.0400   -0.0410   -0.0418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-0.0489   -0.0422   -0.0430   -0.0571   -0.0578   -0.0542   -0.0551   -0.0559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0.0489   -0.0000    0.0061    0.0062   -0.0094   -0.0104   -0.0063   -0.0073   -0.0084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0.0422   -0.0061   -0.0000   -0.0000   -0.0152   -0.0162   -0.0121   -0.0131   -0.0142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0.0430   -0.0062    0.0000   -0.0000   -0.0155   -0.0165   -0.0123   -0.0134   -0.0144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0.0571    0.0094    0.0152    0.0155   -0.0000   -0.0011    0.0031    0.0021    0.0009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0.0578    0.0104    0.0162    0.0165    0.0011   -0.0000    0.0041    0.0031    0.0020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0.0542    0.0063    0.0121    0.0123   -0.0031   -0.0041   -0.0000   -0.0010   -0.0021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0.0551    0.0073    0.0131    0.0134   -0.0021   -0.0031    0.0010   -0.0000   -0.0011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0.0559    0.0084    0.0142    0.0144   -0.0009   -0.0020    0.0021    0.0011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0.0646    0.0185    0.0240    0.0244    0.0092    0.0081    0.0122    0.0112    0.0100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0.5615    0.5938    0.5837    0.5944    0.5856    0.5825    0.5856    0.5854    0.5823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0.5561    0.5904    0.5807    0.5913    0.5826    0.5796    0.5824    0.5823    0.5792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0.5240    0.5632    0.5539    0.5641    0.5571    0.5543    0.5565    0.5563    0.5536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0.5447    0.5842    0.5742    0.5847    0.5776    0.5747    0.5770    0.5769    0.5740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0.5472    0.5856    0.5753    0.5858    0.5786    0.5757    0.5782    0.5781    0.5751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0.5856    0.6312    0.6198    0.6311    0.6246    0.6215    0.6238    0.6238    0.6207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0.5753    0.6198    0.6087    0.6199    0.6132    0.6101    0.6124    0.6124    0.6093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0.5858    0.6311    0.6199    0.6312    0.6244    0.6213    0.6237    0.6236    0.6205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0.5786    0.6246    0.6132    0.6244    0.6181    0.6151    0.6173    0.6173    0.6142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0.5757    0.6215    0.6101    0.6213    0.6151    0.6121    0.6143    0.6143    0.6112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0.5782    0.6238    0.6124    0.6237    0.6173    0.6143    0.6166    0.6165    0.6135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0.5781    0.6238    0.6124    0.6236    0.6173    0.6143    0.6165    0.6165    0.6134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0.5751    0.6207    0.6093    0.6205    0.6142    0.6112    0.6135    0.6134    0.6104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0.5673    0.6131    0.6018    0.6128    0.6069    0.6039    0.6061    0.6060    0.6031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 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-0.1360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-0.1097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-0.0507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-0.0646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-0.0244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-0.0092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-0.0081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-0.0122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0.5466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0.6131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0.6128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0.6069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0.6039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0.5960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0.4250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-0.2833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0.7437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12.7531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&gt;&gt;</w:t>
      </w: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Calling sedumi: 536 variables, 128 equality constraints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For improved efficiency, sedumi is solving the dual problem.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------------------------------------------------------------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SeDuMi 1.21 by AdvOL, 2005-2008 and Jos F. Sturm, 1998-2003.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Alg = 2: xz-corrector, Adaptive Step-Differentiation, theta = 0.250, beta = 0.500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eqs m = 128, order n = 157, dim = 917, blocks = 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nnz(A) = 1204 + 0, nnz(ADA) = 15882, nnz(L) = 8005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it :     b*y       gap    delta  rate   t/tP*  t/tD*   feas cg cg  prec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0 :            1.02E+002 0.000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 :  4.91E+002 4.70E+001 0.000 0.4615 0.9000 0.9000   5.62  1  1  2.5E+001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 :  5.16E+001 1.63E+001 0.000 0.3480 0.9000 0.9000   1.74  1  1  6.6E+000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3 :  1.69E+001 6.03E+000 0.000 0.3689 0.9000 0.9000   1.37  1  1  2.3E+000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4 :  1.11E+001 2.59E+000 0.000 0.4298 0.9000 0.9000   0.89  1  1  1.2E+000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5 :  2.20E+001 1.56E+000 0.000 0.6021 0.9000 0.9000   0.52  1  1  8.1E-001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6 :  3.78E+001 5.83E-001 0.000 0.3738 0.9000 0.9000   0.85  1  1  3.1E-001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7 :  4.52E+001 1.75E-001 0.000 0.2999 0.9000 0.9000   0.97  1  1  9.4E-002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8 :  4.78E+001 5.56E-004 0.000 0.0032 0.0000 0.9000   1.06  1  1  8.5E-002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9 :  4.78E+001 1.70E-004 0.000 0.3057 0.9000 0.0000   1.05  1  1  3.2E-002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10 :  4.81E+001 2.89E-005 0.000 0.1702 0.9155 0.9000   1.06  1  1  6.4E-003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11 :  4.82E+001 8.21E-006 0.000 0.2838 0.7977 0.9000   1.01  1  1  1.8E-003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12 :  4.83E+001 2.60E-006 0.000 0.3166 0.8257 0.9000   1.00  1  1  5.8E-004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13 :  4.83E+001 9.74E-007 0.000 0.3747 0.9000 0.9000   1.00  1  1  2.2E-004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14 :  4.83E+001 2.90E-007 0.000 0.2974 0.9000 0.9000   1.00  1  2  6.5E-005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15 :  4.83E+001 6.87E-008 0.000 0.2369 0.9000 0.9000   1.00  1  2  1.5E-005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16 :  4.83E+001 1.37E-008 0.000 0.1990 0.9000 0.9000   1.00  1  7  3.1E-006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17 :  4.83E+001 1.07E-010 0.000 0.0078 0.9990 0.9990   1.00  1  4  2.4E-008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18 :  4.83E+001 4.56E-012 0.237 0.0427 0.9900 0.9900   1.00  2  9  1.0E-009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iter seconds digits       c*x               b*y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18      4.3   Inf  4.8283267699e+001  4.8283267701e+001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|Ax-b| =  6.4e-009, [Ay-c]_+ =  1.1E-009, |x|= 1.4e+001, |y|= 3.6e+002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Detailed timing (sec)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Pre          IPM          Post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1.234E+000    4.344E+000    3.438E-001    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Max-norms: ||b||=3.324000e+000, ||c|| = 200,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Cholesky |add|=0, |skip| = 21, ||L.L|| = 57.1363.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------------------------------------------------------------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Status: Solved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Optimal value (cvx_optval): +52.6233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1.0e-008 *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0.5879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-0.0451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0.4329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0.1391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-0.0420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-0.0339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0.0707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-0.0262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0.0272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0.0444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-0.0129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0.0171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0.0727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0.0317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-0.0024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0.0146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0.0055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0.0096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45.3951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45.9983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46.4487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46.1347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45.7627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45.6627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45.7843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45.8861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45.8535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45.8647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45.8595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45.4500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67.4401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67.6607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67.8348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67.5123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67.4407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67.3407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67.4673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67.6247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67.4780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67.5522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67.6526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67.5774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54.2585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54.2347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54.3088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54.3358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54.2852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54.2374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54.1309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54.1487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54.1585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54.3422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54.3751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54.2986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54.2764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54.3041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54.2947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54.3164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54.3682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54.3568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1.3310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1.0283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1.0e-008 *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0.1682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0.1743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0.2217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0.2281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0.2266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0.1733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0.1955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0.2071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0.1743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0.1880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0.1953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0.2093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1.4708e-009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 through 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-0.0609    0.2639   -0.0711   -0.0527    0.1081   -0.1258   -0.2114    0.2350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-0.0500    0.2651   -0.0687   -0.0553    0.1026   -0.1296   -0.2008    0.2422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-0.0174    0.2622   -0.0601   -0.0617    0.0841   -0.1374   -0.1658    0.2576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-0.0266    0.2606   -0.0621   -0.0594    0.0887   -0.1340   -0.1733    0.2494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-0.0322    0.2601   -0.0631   -0.0576    0.0914   -0.1318   -0.1789    0.2459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-0.0123    0.2708    0.1130    0.1875   -0.0396    0.0578    0.0786   -0.1092    0.0111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-0.0146    0.2674   -0.2564   -0.5010    0.1896   -0.4241    0.2697   -0.5683    0.0004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-0.0144    0.2652   -0.2543   -0.4968   -0.3205    0.7171   -0.0139    0.0293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-0.0078    0.2709    0.1122    0.1919   -0.0403    0.0604    0.0774   -0.1107   -0.0092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-0.0074    0.2691    0.1107    0.1903   -0.0396    0.0597    0.0769   -0.1104   -0.0078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-0.0093    0.2689    0.1111    0.1883   -0.0394    0.0586    0.0774   -0.1098   -0.0023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-0.0090    0.2679    0.1098    0.1869   -0.0387    0.0578    0.0769   -0.1095    0.0112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-0.0084    0.2668    0.1090    0.1865   -0.0385    0.0578    0.0764   -0.1092    0.0077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-0.0038    0.2651    0.1062    0.1884   -0.0380    0.0590    0.0744   -0.1100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0.2639    0.0609    0.0527   -0.0711   -0.1258   -0.1081    0.2350    0.2114    0.0010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0.2651    0.0500    0.0553   -0.0687   -0.1296   -0.1026    0.2422    0.2008    0.0009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0.2622    0.0174    0.0617   -0.0601   -0.1374   -0.0841    0.2576    0.1658    0.0011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0.2606    0.0266    0.0594   -0.0621   -0.1340   -0.0887    0.2494    0.1733    0.0006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0.2601    0.0322    0.0576   -0.0631   -0.1318   -0.0914    0.2459    0.1789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0.2708    0.0123   -0.1875    0.1130    0.0578    0.0396   -0.1092   -0.0786   -0.3369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0.2674    0.0146    0.5010   -0.2564   -0.4241   -0.1896   -0.5683   -0.2697    0.0026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0.2652    0.0144    0.4968   -0.2543    0.7171    0.3205    0.0293    0.0139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0.2709    0.0078   -0.1919    0.1122    0.0604    0.0403   -0.1107   -0.0774    0.4962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0.2691    0.0074   -0.1903    0.1107    0.0597    0.0396   -0.1104   -0.0769    0.4488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0.2689    0.0093   -0.1883    0.1111    0.0586    0.0394   -0.1098   -0.0774    0.0717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0.2679    0.0090   -0.1869    0.1098    0.0578    0.0387   -0.1095   -0.0769   -0.5084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0.2668    0.0084   -0.1865    0.1090    0.0578    0.0385   -0.1092   -0.0764   -0.3719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0.2651    0.0038   -0.1884    0.1062    0.0590    0.0380   -0.1100   -0.0744    0.1909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10 through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-0.0010   -0.0000    0.0004   -0.5374   -0.1503    0.0007   -0.0001    0.4360    0.0132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-0.0009   -0.0000    0.0003   -0.2697   -0.0636    0.0004   -0.0000    0.1843    0.0079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-0.0011    0.0000    0.0005    0.7664    0.0958    0.0005   -0.0002    0.4297    0.0679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-0.0006   -0.0000    0.0000    0.1187    0.0126   -0.0005    0.0001   -0.4950   -0.0688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-0.0002   -0.0000   -0.0002   -0.0300   -0.0099   -0.0008    0.0001   -0.5765   -0.0660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0.3369    0.0044   -0.1533   -0.0000   -0.0000   -0.1436   -0.0030   -0.0012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-0.0026    0.0000    0.0001   -0.0004    0.0000    0.0006   -0.0001    0.0010    0.0003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-0.0000   -0.0000    0.0000   -0.0000   -0.0000    0.0000   -0.0000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-0.4962   -0.0002    0.0387    0.0000   -0.0000    0.4046    0.0016   -0.0011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-0.4488    0.0040   -0.2579    0.0000    0.0000    0.2663    0.0007   -0.0001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-0.0717    0.0113   -0.5442   -0.0000    0.0000   -0.6105   -0.0057    0.0022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0.5084   -0.0014    0.0383    0.0002    0.0000    0.4374    0.0034    0.0014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0.3719   -0.0024    0.1184    0.0001    0.0000    0.0597    0.0006    0.0002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-0.1909   -0.0003    0.7725   -0.0001   -0.0000   -0.4209    0.0046    0.0006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0.0004    0.0000   -0.1503    0.5374   -0.0001   -0.0007   -0.0132    0.4360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0.0003    0.0000   -0.0636    0.2697   -0.0000   -0.0004   -0.0079    0.1843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 0.0005   -0.0000    0.0958   -0.7664   -0.0002   -0.0005   -0.0679    0.4297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0.0000    0.0000    0.0126   -0.1187    0.0001    0.0005    0.0688   -0.4950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-0.0002    0.0000   -0.0099    0.0300    0.0001    0.0008    0.0660   -0.5765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0.0111   -0.1533   -0.0044   -0.0000    0.0000   -0.0030    0.1436    0.0001   -0.0012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0.0004    0.0001   -0.0000    0.0000    0.0004   -0.0001   -0.0006   -0.0003    0.0010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0.0000   -0.0000   -0.0000    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-0.0092    0.0387    0.0002   -0.0000   -0.0000    0.0016   -0.4046   -0.0000   -0.0011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-0.0078   -0.2579   -0.0040    0.0000   -0.0000    0.0007   -0.2663   -0.0001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-0.0023   -0.5442   -0.0113    0.0000    0.0000   -0.0057    0.6105   -0.0000    0.0022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0.0112    0.0383    0.0014    0.0000   -0.0002    0.0034   -0.4374   -0.0002    0.0014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0.0077    0.1184    0.0024    0.0000   -0.0001    0.0006   -0.0597   -0.0000    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0.7725    0.0003   -0.0000    0.0001    0.0046    0.4209    0.0000    0.0006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Columns 19 through 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-0.0009    0.0001    0.0001   -0.0003    0.0005   -0.0000   -0.5328    0.0121   -0.0205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-0.0000    0.0002   -0.0005    0.0000    0.8249    0.0104    0.0094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-0.0009   -0.0001   -0.0000   -0.0003    0.0004   -0.0000   -0.0862   -0.0142    0.0121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0.0018    0.0001    0.0000    0.0007   -0.0012    0.0001   -0.0536   -0.0025   -0.1043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0.0012   -0.0000   -0.0001    0.0002    0.0000    0.0000   -0.1575   -0.0094    0.1083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-0.5367    0.0152    0.0155   -0.3127    0.5581   -0.0004    0.0006    0.0000   -0.0002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-0.0001   -0.0000   -0.0000   -0.0004   -0.0002    0.0000    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0.0000    0.0000    0.0000    0.0000   -0.0000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-0.1585    0.0019    0.0193   -0.5635   -0.3147    0.0051   -0.0000    0.0000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0.0121   -0.0001   -0.0201    0.6170    0.3682   -0.0066    0.0001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0.3189   -0.0057    0.0039   -0.0955   -0.2678    0.0030   -0.0002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0.6214   -0.0100    0.0037   -0.1053    0.0985   -0.0016   -0.0000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-0.4146    0.0056   -0.0151    0.4249   -0.5923    0.0088   -0.0003   -0.0000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0.1629    0.0004   -0.0007    0.0449    0.1467   -0.0045    0.0000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-0.0001   -0.0009   -0.0003   -0.0001   -0.0000   -0.0005   -0.0121   -0.5328    0.0718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-0.0000    0.0002    0.0000    0.0000    0.0005   -0.0104    0.8249   -0.0411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-0.0009   -0.0003    0.0000   -0.0000   -0.0004    0.0142   -0.0862   -0.1008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-0.0001    0.0018    0.0007   -0.0000    0.0001    0.0012    0.0025   -0.0536    0.7268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0.0012    0.0002    0.0001    0.0000   -0.0000    0.0094   -0.1575   -0.6569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-0.0152   -0.5367   -0.3127   -0.0155   -0.0004   -0.5581   -0.0000    0.0006    0.0011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-0.0001   -0.0004    0.0000    0.0000    0.0002   -0.0000    0.0000   -0.0005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0.0000    0.0000   -0.0000   -0.0000   -0.0000    0.0000   -0.0000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-0.0019   -0.1585   -0.5635   -0.0193    0.0051    0.3147   -0.0000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0.0121    0.6170    0.0201   -0.0066   -0.3682    0.0000    0.0001    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0.0057    0.3189   -0.0955   -0.0039    0.0030    0.2678    0.0000   -0.0002   -0.0002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0.0100    0.6214   -0.1053   -0.0037   -0.0016   -0.0985    0.0000   -0.0000   -0.0001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-0.0056   -0.4146    0.4249    0.0151    0.0088    0.5923    0.0000   -0.0003   -0.0003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-0.0004    0.1629    0.0449    0.0007   -0.0045   -0.1467   -0.0000    0.0000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28 through 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-0.0718   -0.0000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0.0411         0   -0.0000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0.1008         0         0    0.0000         0         0         0         0         0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-0.7268         0         0         0    0.0000         0         0         0         0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0.6569         0         0         0         0    0.0191         0         0         0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-0.0011         0         0         0         0         0    0.0191         0         0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0.0005         0         0         0         0         0         0    0.2436         0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-0.0000         0         0         0         0         0         0         0    0.2436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0.0002         0         0         0         0         0         0         0         0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0.0003         0         0         0         0         0         0         0         0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-0.0205         0         0         0         0         0         0         0         0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0.0094         0         0         0         0         0         0         0         0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0.0121         0         0         0         0         0         0         0         0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-0.1043         0         0         0         0         0         0         0         0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0.1083         0         0         0         0         0         0         0         0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-0.0002         0         0         0         0         0         0         0         0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37 through 45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26.0031         0         0         0         0         0         0         0         0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0   26.0031         0         0         0         0         0         0         0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0         0   52.2234         0         0         0         0         0         0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0         0         0   52.2234         0         0         0         0         0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0         0         0         0   70.8359         0         0         0         0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0         0         0         0         0   70.8359         0         0         0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0         0         0         0         0         0   91.4347         0         0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0         0         0         0         0         0         0   91.4347         0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0         0         0         0         0         0         0         0  108.5930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46 through 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108.5930         0         0         0         0         0         0         0         0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0  153.1132         0         0         0         0         0         0         0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0         0  153.1132         0         0         0         0         0         0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0         0         0  209.4096         0         0         0         0         0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0         0         0         0  209.4096         0         0         0         0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0         0         0         0         0  227.8758         0         0         0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0         0         0         0         0         0  227.8758         0         0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0         0         0         0         0         0         0  273.9083         0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0         0         0         0         0         0         0         0  273.9083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     0         0         0         0         0         0         0         0         0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55 through 56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374.8798         0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     0  374.8798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0.0191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0.0191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0.2436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0.2436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26.0031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26.0031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52.2234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52.2234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70.8359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70.8359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91.4347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91.4347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108.5930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108.5930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153.1132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153.1132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209.4096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209.4096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227.8758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227.8758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273.9083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273.9083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374.8798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374.8798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-1.1491e-009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 through 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-0.5091   -0.5066   -0.4876   -0.4886   -0.4900   -0.5019   -0.4950   -0.4911   -0.5000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-0.5066   -0.5030   -0.4812   -0.4831   -0.4849   -0.4948   -0.4882   -0.4843   -0.4925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-0.4876   -0.4812   -0.4518   -0.4562   -0.4594   -0.4631   -0.4574   -0.4538   -0.4597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-0.4886   -0.4831   -0.4562   -0.4597   -0.4626   -0.4680   -0.4621   -0.4584   -0.4649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-0.4900   -0.4849   -0.4594   -0.4626   -0.4652   -0.4716   -0.4656   -0.4619   -0.4688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-0.5019   -0.4948   -0.4631   -0.4680   -0.4716   -0.4740   -0.4690   -0.4653   -0.4703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-0.4950   -0.4882   -0.4574   -0.4621   -0.4656   -0.4690   -0.4623   -0.4586   -0.4654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-0.4911   -0.4843   -0.4538   -0.4584   -0.4619   -0.4653   -0.4586   -0.4550   -0.4618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-0.5000   -0.4925   -0.4597   -0.4649   -0.4688   -0.4703   -0.4654   -0.4618   -0.4664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-0.4965   -0.4890   -0.4563   -0.4616   -0.4654   -0.4668   -0.4620   -0.4584   -0.4630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-0.4970   -0.4897   -0.4575   -0.4626   -0.4663   -0.4681   -0.4633   -0.4596   -0.4644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-0.4951   -0.4878   -0.4556   -0.4607   -0.4644   -0.4662   -0.4613   -0.4577   -0.4624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-0.4947   -0.4873   -0.4551   -0.4602   -0.4640   -0.4657   -0.4608   -0.4572   -0.4619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-0.4877   -0.4800   -0.4469   -0.4523   -0.4563   -0.4570   -0.4524   -0.4488   -0.4531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-0.0000    0.0253    0.0978    0.0761    0.0633    0.1139    0.1076    0.1067    0.1240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0.0206    0.0457    0.1172    0.0955    0.0828    0.1337    0.1271    0.1261    0.1437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0.0794    0.1032    0.1698    0.1491    0.1370    0.1874    0.1803    0.1788    0.1968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0.0627    0.0867    0.1540    0.1332    0.1211    0.1711    0.1642    0.1629    0.1806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0.0510    0.0751    0.1430    0.1222    0.1100    0.1599    0.1531    0.1518    0.1694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0.0922    0.1166    0.1846    0.1633    0.1510    0.2029    0.1954    0.1938    0.2125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0.0857    0.1100    0.1776    0.1565    0.1442    0.1957    0.1883    0.1867    0.2052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0.0834    0.1075    0.1746    0.1537    0.1415    0.1925    0.1852    0.1836    0.2020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0.1003    0.1245    0.1919    0.1708    0.1585    0.2104    0.2029    0.2012    0.2200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0.1001    0.1242    0.1911    0.1702    0.1580    0.2095    0.2020    0.2003    0.2190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0.0971    0.1213    0.1883    0.1673    0.1551    0.2067    0.1992    0.1975    0.2162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0.0970    0.1211    0.1879    0.1669    0.1548    0.2061    0.1987    0.1970    0.2156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0.0973    0.1213    0.1877    0.1669    0.1548    0.2059    0.1985    0.1968    0.2154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0.1049    0.1285    0.1940    0.1734    0.1614    0.2123    0.2048    0.2031    0.2216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10 through 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-0.4965   -0.4970   -0.4951   -0.4947   -0.4877   -0.0000    0.0206    0.0794    0.0627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-0.4890   -0.4897   -0.4878   -0.4873   -0.4800    0.0253    0.0457    0.1032    0.0867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-0.4563   -0.4575   -0.4556   -0.4551   -0.4469    0.0978    0.1172    0.1698    0.1540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-0.4616   -0.4626   -0.4607   -0.4602   -0.4523    0.0761    0.0955    0.1491    0.1332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-0.4654   -0.4663   -0.4644   -0.4640   -0.4563    0.0633    0.0828    0.1370    0.1211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-0.4668   -0.4681   -0.4662   -0.4657   -0.4570    0.1139    0.1337    0.1874    0.1711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-0.4620   -0.4633   -0.4613   -0.4608   -0.4524    0.1076    0.1271    0.1803    0.1642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-0.4584   -0.4596   -0.4577   -0.4572   -0.4488    0.1067    0.1261    0.1788    0.1629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-0.4630   -0.4644   -0.4624   -0.4619   -0.4531    0.1240    0.1437    0.1968    0.1806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-0.4596   -0.4609   -0.4590   -0.4585   -0.4498    0.1241    0.1437    0.1963    0.1803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-0.4609   -0.4623   -0.4603   -0.4598   -0.4511    0.1197    0.1393    0.1921    0.1761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-0.4590   -0.4603   -0.4584   -0.4579   -0.4493    0.1198    0.1393    0.1919    0.1759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-0.4585   -0.4598   -0.4579   -0.4573   -0.4487    0.1205    0.1400    0.1926    0.1766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-0.4498   -0.4511   -0.4493   -0.4487   -0.4400    0.1301    0.1492    0.2006    0.1849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0.1241    0.1197    0.1198    0.1205    0.1301    0.6312    0.6284    0.6046    0.6057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0.1437    0.1393    0.1393    0.1400    0.1492    0.6284    0.6248    0.5987    0.6005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0.1963    0.1921    0.1919    0.1926    0.2006    0.6046    0.5987    0.5667    0.5704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0.1803    0.1761    0.1759    0.1766    0.1849    0.6057    0.6005    0.5704    0.5736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0.1692    0.1650    0.1649    0.1656    0.1740    0.6077    0.6029    0.5741    0.5768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0.2120    0.2077    0.2075    0.2081    0.2162    0.6207    0.6142    0.5802    0.5843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0.2048    0.2005    0.2003    0.2009    0.2091    0.6159    0.6097    0.5765    0.5805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0.2015    0.1973    0.1970    0.1977    0.2058    0.6106    0.6045    0.5718    0.5757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0.2195    0.2152    0.2149    0.2156    0.2235    0.6188    0.6120    0.5771    0.5815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0.2185    0.2142    0.2139    0.2146    0.2225    0.6145    0.6077    0.5730    0.5774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0.2157    0.2114    0.2111    0.2118    0.2197    0.6150    0.6083    0.5739    0.5782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0.2151    0.2108    0.2106    0.2112    0.2191    0.6126    0.6059    0.5716    0.5759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0.2148    0.2106    0.2103    0.2110    0.2189    0.6098    0.6031    0.5689    0.5732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0.2210    0.2168    0.2165    0.2171    0.2248    0.6036    0.5966    0.5618    0.5663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Columns 19 through 27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0.0510    0.0922    0.0857    0.0834    0.1003    0.1001    0.0971    0.0970    0.0973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0.0751    0.1166    0.1100    0.1075    0.1245    0.1242    0.1213    0.1211    0.1213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0.1430    0.1846    0.1776    0.1746    0.1919    0.1911    0.1883    0.1879    0.1877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0.1222    0.1633    0.1565    0.1537    0.1708    0.1702    0.1673    0.1669    0.1669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0.1100    0.1510    0.1442    0.1415    0.1585    0.1580    0.1551    0.1548    0.1548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0.1599    0.2029    0.1957    0.1925    0.2104    0.2095    0.2067    0.2061    0.2059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0.1531    0.1954    0.1883    0.1852    0.2029    0.2020    0.1992    0.1987    0.1985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0.1518    0.1938    0.1867    0.1836    0.2012    0.2003    0.1975    0.1970    0.1968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0.1694    0.2125    0.2052    0.2020    0.2200    0.2190    0.2162    0.2156    0.2154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0.1692    0.2120    0.2048    0.2015    0.2195    0.2185    0.2157    0.2151    0.2148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0.1650    0.2077    0.2005    0.1973    0.2152    0.2142    0.2114    0.2108    0.2106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0.1649    0.2075    0.2003    0.1970    0.2149    0.2139    0.2111    0.2106    0.2103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0.1656    0.2081    0.2009    0.1977    0.2156    0.2146    0.2118    0.2112    0.2110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0.1740    0.2162    0.2091    0.2058    0.2235    0.2225    0.2197    0.2191    0.2189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0.6077    0.6207    0.6159    0.6106    0.6188    0.6145    0.6150    0.6126    0.6098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0.6029    0.6142    0.6097    0.6045    0.6120    0.6077    0.6083    0.6059    0.6031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0.5741    0.5802    0.5765    0.5718    0.5771    0.5730    0.5739    0.5716    0.5689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0.5768    0.5843    0.5805    0.5757    0.5815    0.5774    0.5782    0.5759    0.5732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0.5799    0.5883    0.5843    0.5794    0.5856    0.5815    0.5823    0.5800    0.5773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0.5883    0.5940    0.5897    0.5849    0.5906    0.5864    0.5875    0.5851    0.5823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0.5843    0.5897    0.5872    0.5824    0.5865    0.5823    0.5833    0.5809    0.5782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0.5794    0.5849    0.5824    0.5776    0.5817    0.5776    0.5786    0.5762    0.5735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0.5856    0.5906    0.5865    0.5817    0.5871    0.5830    0.5840    0.5817    0.5789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 0.5815    0.5864    0.5823    0.5776    0.5830    0.5788    0.5799    0.5775    0.5748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0.5823    0.5875    0.5833    0.5786    0.5840    0.5799    0.5809    0.5786    0.5758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0.5800    0.5851    0.5809    0.5762    0.5817    0.5775    0.5786    0.5762    0.5735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0.5773    0.5823    0.5782    0.5735    0.5789    0.5748    0.5758    0.5735    0.5707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0.5705    0.5748    0.5708    0.5663    0.5713    0.5672    0.5683    0.5660    0.5633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Column 28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0.1049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0.1285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0.1940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0.1734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0.1614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0.2123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0.2031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0.2216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0.2210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0.2168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0.2165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0.2171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0.2248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0.6036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0.5966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0.5618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0.5663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0.5748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0.5708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0.5663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0.5713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0.5672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0.5683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0.5660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0.5633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0.5558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0.7278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0.5278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-0.7185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0.6757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0.5433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0.4197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-0.6567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-0.1805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-0.5281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0.1831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-0.5180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0.2402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0.1420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-0.5144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-0.4106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0.5217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0.3407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-0.3407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0.0676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0.0616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0.1397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-0.2402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-0.0088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0.2620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0.0088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-0.1420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lastRenderedPageBreak/>
        <w:t xml:space="preserve">   -0.2620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0.0455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0.0837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-0.0453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-0.0319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-0.0672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0.0320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-0.0612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0.0109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-0.1384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-0.0109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 0.0550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-0.0826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-0.0545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 xml:space="preserve">   48.0092</w:t>
      </w:r>
    </w:p>
    <w:p w:rsidR="00BA6A17" w:rsidRP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6A17" w:rsidRDefault="00BA6A17" w:rsidP="00BA6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A17">
        <w:rPr>
          <w:rFonts w:ascii="Courier New" w:hAnsi="Courier New" w:cs="Courier New"/>
          <w:sz w:val="24"/>
          <w:szCs w:val="24"/>
        </w:rPr>
        <w:t>&gt;&gt;</w:t>
      </w:r>
      <w:bookmarkStart w:id="0" w:name="_GoBack"/>
      <w:bookmarkEnd w:id="0"/>
    </w:p>
    <w:p w:rsidR="002222C6" w:rsidRDefault="00BA6A17"/>
    <w:p w:rsidR="00BA6A17" w:rsidRDefault="00BA6A17"/>
    <w:sectPr w:rsidR="00BA6A17" w:rsidSect="00C726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71"/>
    <w:rsid w:val="00514E71"/>
    <w:rsid w:val="00AD35B9"/>
    <w:rsid w:val="00B16C16"/>
    <w:rsid w:val="00BA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2EEAD85A</Template>
  <TotalTime>20</TotalTime>
  <Pages>44</Pages>
  <Words>9600</Words>
  <Characters>54720</Characters>
  <Application>Microsoft Office Word</Application>
  <DocSecurity>0</DocSecurity>
  <Lines>456</Lines>
  <Paragraphs>128</Paragraphs>
  <ScaleCrop>false</ScaleCrop>
  <Company/>
  <LinksUpToDate>false</LinksUpToDate>
  <CharactersWithSpaces>64192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sc32589</dc:creator>
  <cp:keywords/>
  <dc:description/>
  <cp:lastModifiedBy>sc32589</cp:lastModifiedBy>
  <cp:revision>2</cp:revision>
  <dcterms:created xsi:type="dcterms:W3CDTF">2012-05-14T19:14:00Z</dcterms:created>
  <dcterms:modified xsi:type="dcterms:W3CDTF">2012-05-14T19:34:00Z</dcterms:modified>
</cp:coreProperties>
</file>