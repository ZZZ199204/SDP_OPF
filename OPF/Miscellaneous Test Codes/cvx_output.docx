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F2" w:rsidRDefault="00D026F2" w:rsidP="00D026F2">
      <w:r>
        <w:t xml:space="preserve">Calling </w:t>
      </w:r>
      <w:proofErr w:type="spellStart"/>
      <w:r>
        <w:t>sedumi</w:t>
      </w:r>
      <w:proofErr w:type="spellEnd"/>
      <w:r>
        <w:t>: 496 variables, 88 equality constraints</w:t>
      </w:r>
    </w:p>
    <w:p w:rsidR="00D026F2" w:rsidRDefault="00D026F2" w:rsidP="00D026F2">
      <w:r>
        <w:t xml:space="preserve">   For improved efficiency, </w:t>
      </w:r>
      <w:proofErr w:type="spellStart"/>
      <w:r>
        <w:t>sedumi</w:t>
      </w:r>
      <w:proofErr w:type="spellEnd"/>
      <w:r>
        <w:t xml:space="preserve"> is solving the dual problem.</w:t>
      </w:r>
    </w:p>
    <w:p w:rsidR="00D026F2" w:rsidRDefault="00D026F2" w:rsidP="00D026F2">
      <w:r>
        <w:t>------------------------------------------------------------</w:t>
      </w:r>
    </w:p>
    <w:p w:rsidR="00D026F2" w:rsidRDefault="00D026F2" w:rsidP="00D026F2">
      <w:proofErr w:type="spellStart"/>
      <w:r>
        <w:t>SeDuMi</w:t>
      </w:r>
      <w:proofErr w:type="spellEnd"/>
      <w:r>
        <w:t xml:space="preserve"> 1.21 by </w:t>
      </w:r>
      <w:proofErr w:type="spellStart"/>
      <w:r>
        <w:t>AdvOL</w:t>
      </w:r>
      <w:proofErr w:type="spellEnd"/>
      <w:r>
        <w:t>, 2005-2008 and Jos F. Sturm, 1998-2003.</w:t>
      </w:r>
    </w:p>
    <w:p w:rsidR="00D026F2" w:rsidRDefault="00D026F2" w:rsidP="00D026F2">
      <w:proofErr w:type="spellStart"/>
      <w:r>
        <w:t>Alg</w:t>
      </w:r>
      <w:proofErr w:type="spellEnd"/>
      <w:r>
        <w:t xml:space="preserve"> = 2: </w:t>
      </w:r>
      <w:proofErr w:type="spellStart"/>
      <w:r>
        <w:t>xz</w:t>
      </w:r>
      <w:proofErr w:type="spellEnd"/>
      <w:r>
        <w:t>-corrector, Adaptive Step-Differentiation, theta = 0.250, beta = 0.500</w:t>
      </w:r>
    </w:p>
    <w:p w:rsidR="00D026F2" w:rsidRDefault="00D026F2" w:rsidP="00D026F2">
      <w:proofErr w:type="spellStart"/>
      <w:proofErr w:type="gramStart"/>
      <w:r>
        <w:t>eqs</w:t>
      </w:r>
      <w:proofErr w:type="spellEnd"/>
      <w:proofErr w:type="gramEnd"/>
      <w:r>
        <w:t xml:space="preserve"> m = 88, order n = 117, dim = 877, blocks = 4</w:t>
      </w:r>
    </w:p>
    <w:p w:rsidR="00D026F2" w:rsidRDefault="00D026F2" w:rsidP="00D026F2">
      <w:proofErr w:type="spellStart"/>
      <w:proofErr w:type="gramStart"/>
      <w:r>
        <w:t>nnz</w:t>
      </w:r>
      <w:proofErr w:type="spellEnd"/>
      <w:r>
        <w:t>(</w:t>
      </w:r>
      <w:proofErr w:type="gramEnd"/>
      <w:r>
        <w:t xml:space="preserve">A) = 924 + 0, </w:t>
      </w:r>
      <w:proofErr w:type="spellStart"/>
      <w:r>
        <w:t>nnz</w:t>
      </w:r>
      <w:proofErr w:type="spellEnd"/>
      <w:r>
        <w:t xml:space="preserve">(ADA) = 7402, </w:t>
      </w:r>
      <w:proofErr w:type="spellStart"/>
      <w:r>
        <w:t>nnz</w:t>
      </w:r>
      <w:proofErr w:type="spellEnd"/>
      <w:r>
        <w:t>(L) = 3745</w:t>
      </w:r>
    </w:p>
    <w:p w:rsidR="00D026F2" w:rsidRDefault="00D026F2" w:rsidP="00D026F2">
      <w:r>
        <w:t xml:space="preserve"> </w:t>
      </w:r>
      <w:proofErr w:type="gramStart"/>
      <w:r>
        <w:t>it :</w:t>
      </w:r>
      <w:proofErr w:type="gramEnd"/>
      <w:r>
        <w:t xml:space="preserve">     b*y       gap    delta  rate   t/</w:t>
      </w:r>
      <w:proofErr w:type="spellStart"/>
      <w:r>
        <w:t>tP</w:t>
      </w:r>
      <w:proofErr w:type="spellEnd"/>
      <w:r>
        <w:t>*  t/</w:t>
      </w:r>
      <w:proofErr w:type="spellStart"/>
      <w:r>
        <w:t>tD</w:t>
      </w:r>
      <w:proofErr w:type="spellEnd"/>
      <w:r>
        <w:t xml:space="preserve">*   </w:t>
      </w:r>
      <w:proofErr w:type="spellStart"/>
      <w:r>
        <w:t>feas</w:t>
      </w:r>
      <w:proofErr w:type="spellEnd"/>
      <w:r>
        <w:t xml:space="preserve"> cg </w:t>
      </w:r>
      <w:proofErr w:type="spellStart"/>
      <w:r>
        <w:t>cg</w:t>
      </w:r>
      <w:proofErr w:type="spellEnd"/>
      <w:r>
        <w:t xml:space="preserve">  </w:t>
      </w:r>
      <w:proofErr w:type="spellStart"/>
      <w:r>
        <w:t>prec</w:t>
      </w:r>
      <w:proofErr w:type="spellEnd"/>
    </w:p>
    <w:p w:rsidR="00D026F2" w:rsidRDefault="00D026F2" w:rsidP="00D026F2">
      <w:r>
        <w:t xml:space="preserve">  </w:t>
      </w:r>
      <w:proofErr w:type="gramStart"/>
      <w:r>
        <w:t>0 :</w:t>
      </w:r>
      <w:proofErr w:type="gramEnd"/>
      <w:r>
        <w:t xml:space="preserve">            1.37E+002 0.000</w:t>
      </w:r>
    </w:p>
    <w:p w:rsidR="00D026F2" w:rsidRDefault="00D026F2" w:rsidP="00D026F2">
      <w:r>
        <w:t xml:space="preserve">  </w:t>
      </w:r>
      <w:proofErr w:type="gramStart"/>
      <w:r>
        <w:t>1 :</w:t>
      </w:r>
      <w:proofErr w:type="gramEnd"/>
      <w:r>
        <w:t xml:space="preserve">  1.63E+002 6.49E+001 0.000 0.4751 0.9000 0.9000   3.98  1  1  3.1E+001</w:t>
      </w:r>
    </w:p>
    <w:p w:rsidR="00D026F2" w:rsidRDefault="00D026F2" w:rsidP="00D026F2">
      <w:r>
        <w:t xml:space="preserve">  </w:t>
      </w:r>
      <w:proofErr w:type="gramStart"/>
      <w:r>
        <w:t>2 :</w:t>
      </w:r>
      <w:proofErr w:type="gramEnd"/>
      <w:r>
        <w:t xml:space="preserve">  1.94E+001 2.69E+001 0.000 0.4147 0.9000 0.9000   1.69  1  1  9.7E+000</w:t>
      </w:r>
    </w:p>
    <w:p w:rsidR="00D026F2" w:rsidRDefault="00D026F2" w:rsidP="00D026F2">
      <w:r>
        <w:t xml:space="preserve">  </w:t>
      </w:r>
      <w:proofErr w:type="gramStart"/>
      <w:r>
        <w:t>3 :</w:t>
      </w:r>
      <w:proofErr w:type="gramEnd"/>
      <w:r>
        <w:t xml:space="preserve"> -1.75E+000 9.35E+000 0.000 0.3477 0.9000 0.9000   2.04  1  1  2.4E+000</w:t>
      </w:r>
    </w:p>
    <w:p w:rsidR="00D026F2" w:rsidRDefault="00D026F2" w:rsidP="00D026F2">
      <w:r>
        <w:t xml:space="preserve">  </w:t>
      </w:r>
      <w:proofErr w:type="gramStart"/>
      <w:r>
        <w:t>4 :</w:t>
      </w:r>
      <w:proofErr w:type="gramEnd"/>
      <w:r>
        <w:t xml:space="preserve">  4.83E+000 3.52E+000 0.000 0.3759 0.9000 0.9000   0.80  1  1  1.3E+000</w:t>
      </w:r>
    </w:p>
    <w:p w:rsidR="00D026F2" w:rsidRDefault="00D026F2" w:rsidP="00D026F2">
      <w:r>
        <w:t xml:space="preserve">  </w:t>
      </w:r>
      <w:proofErr w:type="gramStart"/>
      <w:r>
        <w:t>5 :</w:t>
      </w:r>
      <w:proofErr w:type="gramEnd"/>
      <w:r>
        <w:t xml:space="preserve">  2.70E+001 1.34E+000 0.000 0.3799 0.9000 0.9000   0.41  1  1  5.9E-001</w:t>
      </w:r>
    </w:p>
    <w:p w:rsidR="00D026F2" w:rsidRDefault="00D026F2" w:rsidP="00D026F2">
      <w:r>
        <w:t xml:space="preserve">  </w:t>
      </w:r>
      <w:proofErr w:type="gramStart"/>
      <w:r>
        <w:t>6 :</w:t>
      </w:r>
      <w:proofErr w:type="gramEnd"/>
      <w:r>
        <w:t xml:space="preserve">  3.79E+001 6.65E-001 0.000 0.4980 0.9000 0.9000   0.83  1  1  3.0E-001</w:t>
      </w:r>
    </w:p>
    <w:p w:rsidR="00D026F2" w:rsidRDefault="00D026F2" w:rsidP="00D026F2">
      <w:r>
        <w:t xml:space="preserve">  </w:t>
      </w:r>
      <w:proofErr w:type="gramStart"/>
      <w:r>
        <w:t>7 :</w:t>
      </w:r>
      <w:proofErr w:type="gramEnd"/>
      <w:r>
        <w:t xml:space="preserve">  4.57E+001 1.67E-001 0.000 0.2517 0.9000 0.9000   0.98  1  1  7.5E-002</w:t>
      </w:r>
    </w:p>
    <w:p w:rsidR="00D026F2" w:rsidRDefault="00D026F2" w:rsidP="00D026F2">
      <w:r>
        <w:t xml:space="preserve">  </w:t>
      </w:r>
      <w:proofErr w:type="gramStart"/>
      <w:r>
        <w:t>8 :</w:t>
      </w:r>
      <w:proofErr w:type="gramEnd"/>
      <w:r>
        <w:t xml:space="preserve">  4.81E+001 4.58E-004 0.000 0.0027 0.0000 0.9000   1.07  1  1  6.6E-002</w:t>
      </w:r>
    </w:p>
    <w:p w:rsidR="00D026F2" w:rsidRDefault="00D026F2" w:rsidP="00D026F2">
      <w:r>
        <w:t xml:space="preserve">  </w:t>
      </w:r>
      <w:proofErr w:type="gramStart"/>
      <w:r>
        <w:t>9 :</w:t>
      </w:r>
      <w:proofErr w:type="gramEnd"/>
      <w:r>
        <w:t xml:space="preserve">  4.81E+001 1.10E-004 0.000 0.2405 0.9000 0.0000   1.06  1  1  1.9E-002</w:t>
      </w:r>
    </w:p>
    <w:p w:rsidR="00D026F2" w:rsidRDefault="00D026F2" w:rsidP="00D026F2">
      <w:r>
        <w:t xml:space="preserve"> </w:t>
      </w:r>
      <w:proofErr w:type="gramStart"/>
      <w:r>
        <w:t>10 :</w:t>
      </w:r>
      <w:proofErr w:type="gramEnd"/>
      <w:r>
        <w:t xml:space="preserve">  4.84E+001 4.14E-005 0.000 0.3765 0.9000 0.6693   1.06  1  1  7.3E-003</w:t>
      </w:r>
    </w:p>
    <w:p w:rsidR="00D026F2" w:rsidRDefault="00D026F2" w:rsidP="00D026F2">
      <w:r>
        <w:t xml:space="preserve"> </w:t>
      </w:r>
      <w:proofErr w:type="gramStart"/>
      <w:r>
        <w:t>11 :</w:t>
      </w:r>
      <w:proofErr w:type="gramEnd"/>
      <w:r>
        <w:t xml:space="preserve">  4.86E+001 9.22E-006 0.000 0.2224 0.8990 0.9000   1.03  1  1  1.6E-003</w:t>
      </w:r>
    </w:p>
    <w:p w:rsidR="00D026F2" w:rsidRDefault="00D026F2" w:rsidP="00D026F2">
      <w:r>
        <w:t xml:space="preserve"> </w:t>
      </w:r>
      <w:proofErr w:type="gramStart"/>
      <w:r>
        <w:t>12 :</w:t>
      </w:r>
      <w:proofErr w:type="gramEnd"/>
      <w:r>
        <w:t xml:space="preserve">  4.87E+001 2.90E-006 0.000 0.3143 0.9000 0.9000   1.01  1  1  5.0E-004</w:t>
      </w:r>
    </w:p>
    <w:p w:rsidR="00D026F2" w:rsidRDefault="00D026F2" w:rsidP="00D026F2">
      <w:r>
        <w:t xml:space="preserve"> </w:t>
      </w:r>
      <w:proofErr w:type="gramStart"/>
      <w:r>
        <w:t>13 :</w:t>
      </w:r>
      <w:proofErr w:type="gramEnd"/>
      <w:r>
        <w:t xml:space="preserve">  4.87E+001 1.04E-006 0.000 0.3582 0.9000 0.9000   1.00  1  1  1.8E-004</w:t>
      </w:r>
    </w:p>
    <w:p w:rsidR="00D026F2" w:rsidRDefault="00D026F2" w:rsidP="00D026F2">
      <w:r>
        <w:t xml:space="preserve"> </w:t>
      </w:r>
      <w:proofErr w:type="gramStart"/>
      <w:r>
        <w:t>14 :</w:t>
      </w:r>
      <w:proofErr w:type="gramEnd"/>
      <w:r>
        <w:t xml:space="preserve">  4.87E+001 3.71E-007 0.000 0.3574 0.9000 0.9000   1.00  1  2  6.3E-005</w:t>
      </w:r>
    </w:p>
    <w:p w:rsidR="00D026F2" w:rsidRDefault="00D026F2" w:rsidP="00D026F2">
      <w:r>
        <w:t xml:space="preserve"> </w:t>
      </w:r>
      <w:proofErr w:type="gramStart"/>
      <w:r>
        <w:t>15 :</w:t>
      </w:r>
      <w:proofErr w:type="gramEnd"/>
      <w:r>
        <w:t xml:space="preserve">  4.87E+001 1.81E-008 0.000 0.0488 0.9900 0.9900   1.00  1  5  3.1E-006</w:t>
      </w:r>
    </w:p>
    <w:p w:rsidR="00D026F2" w:rsidRDefault="00D026F2" w:rsidP="00D026F2">
      <w:r>
        <w:t xml:space="preserve"> </w:t>
      </w:r>
      <w:proofErr w:type="gramStart"/>
      <w:r>
        <w:t>16 :</w:t>
      </w:r>
      <w:proofErr w:type="gramEnd"/>
      <w:r>
        <w:t xml:space="preserve">  4.87E+001 6.11E-010 0.000 0.0337 0.9900 0.9900   1.00  1  6  1.0E-007</w:t>
      </w:r>
    </w:p>
    <w:p w:rsidR="00D026F2" w:rsidRDefault="00D026F2" w:rsidP="00D026F2">
      <w:r>
        <w:lastRenderedPageBreak/>
        <w:t xml:space="preserve"> </w:t>
      </w:r>
      <w:proofErr w:type="gramStart"/>
      <w:r>
        <w:t>17 :</w:t>
      </w:r>
      <w:proofErr w:type="gramEnd"/>
      <w:r>
        <w:t xml:space="preserve">  4.87E+001 6.44E-011 0.000 0.1055 0.9450 0.9450   1.00  2  7  1.1E-008</w:t>
      </w:r>
    </w:p>
    <w:p w:rsidR="00D026F2" w:rsidRDefault="00D026F2" w:rsidP="00D026F2"/>
    <w:p w:rsidR="00D026F2" w:rsidRDefault="00D026F2" w:rsidP="00D026F2">
      <w:proofErr w:type="spellStart"/>
      <w:proofErr w:type="gramStart"/>
      <w:r>
        <w:t>iter</w:t>
      </w:r>
      <w:proofErr w:type="spellEnd"/>
      <w:proofErr w:type="gramEnd"/>
      <w:r>
        <w:t xml:space="preserve"> seconds digits       c*x               b*y</w:t>
      </w:r>
    </w:p>
    <w:p w:rsidR="00D026F2" w:rsidRDefault="00D026F2" w:rsidP="00D026F2">
      <w:r>
        <w:t xml:space="preserve"> 17      0.6   </w:t>
      </w:r>
      <w:proofErr w:type="spellStart"/>
      <w:proofErr w:type="gramStart"/>
      <w:r>
        <w:t>Inf</w:t>
      </w:r>
      <w:proofErr w:type="spellEnd"/>
      <w:r>
        <w:t xml:space="preserve">  4.8664865149e</w:t>
      </w:r>
      <w:proofErr w:type="gramEnd"/>
      <w:r>
        <w:t>+001  4.8664865165e+001</w:t>
      </w:r>
    </w:p>
    <w:p w:rsidR="00D026F2" w:rsidRDefault="00D026F2" w:rsidP="00D026F2">
      <w:r>
        <w:t xml:space="preserve">|Ax-b| </w:t>
      </w:r>
      <w:proofErr w:type="gramStart"/>
      <w:r>
        <w:t>=  6.8e</w:t>
      </w:r>
      <w:proofErr w:type="gramEnd"/>
      <w:r>
        <w:t>-008, [Ay-c]_+ =  1.0E-008, |x|= 1.1e+001, |y|= 3.9e+002</w:t>
      </w:r>
    </w:p>
    <w:p w:rsidR="00D026F2" w:rsidRDefault="00D026F2" w:rsidP="00D026F2"/>
    <w:p w:rsidR="00D026F2" w:rsidRDefault="00D026F2" w:rsidP="00D026F2">
      <w:r>
        <w:t>Detailed timing (sec)</w:t>
      </w:r>
    </w:p>
    <w:p w:rsidR="00D026F2" w:rsidRDefault="00D026F2" w:rsidP="00D026F2">
      <w:r>
        <w:t xml:space="preserve">   Pre          IPM          Post</w:t>
      </w:r>
    </w:p>
    <w:p w:rsidR="00D026F2" w:rsidRDefault="00D026F2" w:rsidP="00D026F2">
      <w:r>
        <w:t xml:space="preserve">1.719E-001    5.781E-001    4.688E-002    </w:t>
      </w:r>
    </w:p>
    <w:p w:rsidR="00D026F2" w:rsidRDefault="00D026F2" w:rsidP="00D026F2">
      <w:r>
        <w:t>Max-norms: ||b||=3.324000e+000, ||c|| = 200,</w:t>
      </w:r>
    </w:p>
    <w:p w:rsidR="00D026F2" w:rsidRDefault="00D026F2" w:rsidP="00D026F2">
      <w:proofErr w:type="spellStart"/>
      <w:r>
        <w:t>Cholesky</w:t>
      </w:r>
      <w:proofErr w:type="spellEnd"/>
      <w:r>
        <w:t xml:space="preserve"> |add|=0, |skip| = 21, ||L.L|| = 6.52164.</w:t>
      </w:r>
    </w:p>
    <w:p w:rsidR="00D026F2" w:rsidRDefault="00D026F2" w:rsidP="00D026F2">
      <w:r>
        <w:t>------------------------------------------------------------</w:t>
      </w:r>
    </w:p>
    <w:p w:rsidR="00D026F2" w:rsidRDefault="00D026F2" w:rsidP="00D026F2">
      <w:r>
        <w:t>Status: Solved</w:t>
      </w:r>
    </w:p>
    <w:p w:rsidR="00D026F2" w:rsidRDefault="00D026F2" w:rsidP="00D026F2">
      <w:r>
        <w:t>Optimal value (</w:t>
      </w:r>
      <w:proofErr w:type="spellStart"/>
      <w:r>
        <w:t>cvx_optval</w:t>
      </w:r>
      <w:proofErr w:type="spellEnd"/>
      <w:r>
        <w:t>): +53.0049</w:t>
      </w:r>
    </w:p>
    <w:p w:rsidR="00D026F2" w:rsidRPr="00D026F2" w:rsidRDefault="00D026F2" w:rsidP="00D026F2">
      <w:pPr>
        <w:rPr>
          <w:u w:val="single"/>
        </w:rPr>
      </w:pPr>
      <w:r w:rsidRPr="00D026F2">
        <w:rPr>
          <w:u w:val="single"/>
        </w:rPr>
        <w:t>Optimization Variables:</w:t>
      </w:r>
    </w:p>
    <w:p w:rsidR="00D026F2" w:rsidRPr="00D026F2" w:rsidRDefault="00D026F2" w:rsidP="00D026F2">
      <w:pPr>
        <w:rPr>
          <w:b/>
        </w:rPr>
      </w:pPr>
      <w:proofErr w:type="spellStart"/>
      <w:r w:rsidRPr="00D026F2">
        <w:rPr>
          <w:b/>
        </w:rPr>
        <w:t>lambdak_m</w:t>
      </w:r>
      <w:proofErr w:type="spellEnd"/>
      <w:r w:rsidRPr="00D026F2">
        <w:rPr>
          <w:b/>
        </w:rPr>
        <w:t>:</w:t>
      </w:r>
    </w:p>
    <w:p w:rsidR="00D026F2" w:rsidRDefault="00D026F2" w:rsidP="00D026F2">
      <w:r>
        <w:t xml:space="preserve">   -0.0000</w:t>
      </w:r>
      <w:bookmarkStart w:id="0" w:name="_GoBack"/>
      <w:bookmarkEnd w:id="0"/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50.0822</w:t>
      </w:r>
    </w:p>
    <w:p w:rsidR="00D026F2" w:rsidRDefault="00D026F2" w:rsidP="00D026F2">
      <w:r>
        <w:t xml:space="preserve">   50.3900</w:t>
      </w:r>
    </w:p>
    <w:p w:rsidR="00D026F2" w:rsidRDefault="00D026F2" w:rsidP="00D026F2">
      <w:r>
        <w:t xml:space="preserve">   50.3548</w:t>
      </w:r>
    </w:p>
    <w:p w:rsidR="00D026F2" w:rsidRDefault="00D026F2" w:rsidP="00D026F2">
      <w:r>
        <w:t xml:space="preserve">   50.3381</w:t>
      </w:r>
    </w:p>
    <w:p w:rsidR="00D026F2" w:rsidRDefault="00D026F2" w:rsidP="00D026F2">
      <w:r>
        <w:t xml:space="preserve">   50.2259</w:t>
      </w:r>
    </w:p>
    <w:p w:rsidR="00D026F2" w:rsidRDefault="00D026F2" w:rsidP="00D026F2">
      <w:r>
        <w:t xml:space="preserve">   50.2236</w:t>
      </w:r>
    </w:p>
    <w:p w:rsidR="00D026F2" w:rsidRDefault="00D026F2" w:rsidP="00D026F2">
      <w:r>
        <w:t xml:space="preserve">   50.2360</w:t>
      </w:r>
    </w:p>
    <w:p w:rsidR="00D026F2" w:rsidRDefault="00D026F2" w:rsidP="00D026F2">
      <w:r>
        <w:lastRenderedPageBreak/>
        <w:t xml:space="preserve">   50.2206</w:t>
      </w:r>
    </w:p>
    <w:p w:rsidR="00D026F2" w:rsidRDefault="00D026F2" w:rsidP="00D026F2">
      <w:r>
        <w:t xml:space="preserve">   50.2364</w:t>
      </w:r>
    </w:p>
    <w:p w:rsidR="00D026F2" w:rsidRDefault="00D026F2" w:rsidP="00D026F2">
      <w:r>
        <w:t xml:space="preserve">   50.1879</w:t>
      </w:r>
    </w:p>
    <w:p w:rsidR="00D026F2" w:rsidRDefault="00D026F2" w:rsidP="00D026F2">
      <w:r>
        <w:t xml:space="preserve">   50.1888</w:t>
      </w:r>
    </w:p>
    <w:p w:rsidR="00D026F2" w:rsidRDefault="00D026F2" w:rsidP="00D026F2">
      <w:r>
        <w:t xml:space="preserve">   50.0238</w:t>
      </w:r>
    </w:p>
    <w:p w:rsidR="00D026F2" w:rsidRPr="00D026F2" w:rsidRDefault="00D026F2" w:rsidP="00D026F2">
      <w:pPr>
        <w:rPr>
          <w:b/>
        </w:rPr>
      </w:pPr>
      <w:proofErr w:type="spellStart"/>
      <w:r>
        <w:rPr>
          <w:b/>
        </w:rPr>
        <w:t>l</w:t>
      </w:r>
      <w:r w:rsidRPr="00D026F2">
        <w:rPr>
          <w:b/>
        </w:rPr>
        <w:t>ambdak_M</w:t>
      </w:r>
      <w:proofErr w:type="spellEnd"/>
      <w:r w:rsidRPr="00D026F2">
        <w:rPr>
          <w:b/>
        </w:rPr>
        <w:t>:</w:t>
      </w:r>
    </w:p>
    <w:p w:rsidR="00D026F2" w:rsidRDefault="00D026F2" w:rsidP="00D026F2">
      <w:r>
        <w:t xml:space="preserve">   -0.0000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72.3623</w:t>
      </w:r>
    </w:p>
    <w:p w:rsidR="00D026F2" w:rsidRDefault="00D026F2" w:rsidP="00D026F2">
      <w:r>
        <w:t xml:space="preserve">   72.2407</w:t>
      </w:r>
    </w:p>
    <w:p w:rsidR="00D026F2" w:rsidRDefault="00D026F2" w:rsidP="00D026F2">
      <w:r>
        <w:t xml:space="preserve">   71.8930</w:t>
      </w:r>
    </w:p>
    <w:p w:rsidR="00D026F2" w:rsidRDefault="00D026F2" w:rsidP="00D026F2">
      <w:r>
        <w:t xml:space="preserve">   71.8680</w:t>
      </w:r>
    </w:p>
    <w:p w:rsidR="00D026F2" w:rsidRDefault="00D026F2" w:rsidP="00D026F2">
      <w:r>
        <w:t xml:space="preserve">   72.0952</w:t>
      </w:r>
    </w:p>
    <w:p w:rsidR="00D026F2" w:rsidRDefault="00D026F2" w:rsidP="00D026F2">
      <w:r>
        <w:t xml:space="preserve">   72.0930</w:t>
      </w:r>
    </w:p>
    <w:p w:rsidR="00D026F2" w:rsidRDefault="00D026F2" w:rsidP="00D026F2">
      <w:r>
        <w:t xml:space="preserve">   72.1116</w:t>
      </w:r>
    </w:p>
    <w:p w:rsidR="00D026F2" w:rsidRDefault="00D026F2" w:rsidP="00D026F2">
      <w:r>
        <w:t xml:space="preserve">   72.1596</w:t>
      </w:r>
    </w:p>
    <w:p w:rsidR="00D026F2" w:rsidRDefault="00D026F2" w:rsidP="00D026F2">
      <w:r>
        <w:t xml:space="preserve">   72.0461</w:t>
      </w:r>
    </w:p>
    <w:p w:rsidR="00D026F2" w:rsidRDefault="00D026F2" w:rsidP="00D026F2">
      <w:r>
        <w:t xml:space="preserve">   72.0700</w:t>
      </w:r>
    </w:p>
    <w:p w:rsidR="00D026F2" w:rsidRDefault="00D026F2" w:rsidP="00D026F2">
      <w:r>
        <w:t xml:space="preserve">   72.1913</w:t>
      </w:r>
    </w:p>
    <w:p w:rsidR="00D026F2" w:rsidRDefault="00D026F2" w:rsidP="00D026F2">
      <w:r>
        <w:t xml:space="preserve">   72.4078</w:t>
      </w:r>
    </w:p>
    <w:p w:rsidR="00D026F2" w:rsidRPr="00D026F2" w:rsidRDefault="00D026F2" w:rsidP="00D026F2">
      <w:pPr>
        <w:rPr>
          <w:b/>
        </w:rPr>
      </w:pPr>
      <w:proofErr w:type="spellStart"/>
      <w:r>
        <w:rPr>
          <w:b/>
        </w:rPr>
        <w:t>l</w:t>
      </w:r>
      <w:r w:rsidRPr="00D026F2">
        <w:rPr>
          <w:b/>
        </w:rPr>
        <w:t>ambda_k_m</w:t>
      </w:r>
      <w:proofErr w:type="spellEnd"/>
      <w:r w:rsidRPr="00D026F2">
        <w:rPr>
          <w:b/>
        </w:rPr>
        <w:t>: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59.1450</w:t>
      </w:r>
    </w:p>
    <w:p w:rsidR="00D026F2" w:rsidRDefault="00D026F2" w:rsidP="00D026F2">
      <w:r>
        <w:lastRenderedPageBreak/>
        <w:t xml:space="preserve">   59.1135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59.1949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59.2104</w:t>
      </w:r>
    </w:p>
    <w:p w:rsidR="00D026F2" w:rsidRDefault="00D026F2" w:rsidP="00D026F2">
      <w:r>
        <w:t xml:space="preserve">   59.1435</w:t>
      </w:r>
    </w:p>
    <w:p w:rsidR="00D026F2" w:rsidRDefault="00D026F2" w:rsidP="00D026F2">
      <w:r>
        <w:t xml:space="preserve">   59.1575</w:t>
      </w:r>
    </w:p>
    <w:p w:rsidR="00D026F2" w:rsidRDefault="00D026F2" w:rsidP="00D026F2">
      <w:r>
        <w:t xml:space="preserve">   59.0730</w:t>
      </w:r>
    </w:p>
    <w:p w:rsidR="00D026F2" w:rsidRDefault="00D026F2" w:rsidP="00D026F2">
      <w:r>
        <w:t xml:space="preserve">   59.0642</w:t>
      </w:r>
    </w:p>
    <w:p w:rsidR="00D026F2" w:rsidRDefault="00D026F2" w:rsidP="00D026F2">
      <w:r>
        <w:t xml:space="preserve">   59.1011</w:t>
      </w:r>
    </w:p>
    <w:p w:rsidR="00D026F2" w:rsidRPr="00D026F2" w:rsidRDefault="00D026F2" w:rsidP="00D026F2">
      <w:pPr>
        <w:rPr>
          <w:b/>
        </w:rPr>
      </w:pPr>
      <w:proofErr w:type="spellStart"/>
      <w:r>
        <w:rPr>
          <w:b/>
        </w:rPr>
        <w:t>l</w:t>
      </w:r>
      <w:r w:rsidRPr="00D026F2">
        <w:rPr>
          <w:b/>
        </w:rPr>
        <w:t>ambda_k_M</w:t>
      </w:r>
      <w:proofErr w:type="spellEnd"/>
      <w:r w:rsidRPr="00D026F2">
        <w:rPr>
          <w:b/>
        </w:rPr>
        <w:t>: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59.2375</w:t>
      </w:r>
    </w:p>
    <w:p w:rsidR="00D026F2" w:rsidRDefault="00D026F2" w:rsidP="00D026F2">
      <w:r>
        <w:t xml:space="preserve">   59.2675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59.1946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59.1614</w:t>
      </w:r>
    </w:p>
    <w:p w:rsidR="00D026F2" w:rsidRDefault="00D026F2" w:rsidP="00D026F2">
      <w:r>
        <w:t xml:space="preserve">   59.1795</w:t>
      </w:r>
    </w:p>
    <w:p w:rsidR="00D026F2" w:rsidRDefault="00D026F2" w:rsidP="00D026F2">
      <w:r>
        <w:t xml:space="preserve">   59.2278</w:t>
      </w:r>
    </w:p>
    <w:p w:rsidR="00D026F2" w:rsidRDefault="00D026F2" w:rsidP="00D026F2">
      <w:r>
        <w:t xml:space="preserve">   59.2748</w:t>
      </w:r>
    </w:p>
    <w:p w:rsidR="00D026F2" w:rsidRDefault="00D026F2" w:rsidP="00D026F2">
      <w:r>
        <w:t xml:space="preserve">   59.3077</w:t>
      </w:r>
    </w:p>
    <w:p w:rsidR="00D026F2" w:rsidRDefault="00D026F2" w:rsidP="00D026F2">
      <w:r>
        <w:t xml:space="preserve">   59.3363</w:t>
      </w:r>
    </w:p>
    <w:p w:rsidR="00D026F2" w:rsidRPr="00D026F2" w:rsidRDefault="00D026F2" w:rsidP="00D026F2">
      <w:pPr>
        <w:rPr>
          <w:b/>
        </w:rPr>
      </w:pPr>
      <w:proofErr w:type="spellStart"/>
      <w:r w:rsidRPr="00D026F2">
        <w:rPr>
          <w:b/>
        </w:rPr>
        <w:lastRenderedPageBreak/>
        <w:t>mu_k_M</w:t>
      </w:r>
      <w:proofErr w:type="spellEnd"/>
      <w:r w:rsidRPr="00D026F2">
        <w:rPr>
          <w:b/>
        </w:rPr>
        <w:t>:</w:t>
      </w:r>
    </w:p>
    <w:p w:rsidR="00D026F2" w:rsidRDefault="00D026F2" w:rsidP="00D026F2">
      <w:r>
        <w:t xml:space="preserve">    1.6801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1.1137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0.1678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Default="00D026F2" w:rsidP="00D026F2">
      <w:r>
        <w:t xml:space="preserve">    0.0000</w:t>
      </w:r>
    </w:p>
    <w:p w:rsidR="00D026F2" w:rsidRPr="00D026F2" w:rsidRDefault="00D026F2" w:rsidP="00D026F2">
      <w:pPr>
        <w:rPr>
          <w:b/>
        </w:rPr>
      </w:pPr>
      <w:proofErr w:type="spellStart"/>
      <w:r>
        <w:rPr>
          <w:b/>
        </w:rPr>
        <w:t>m</w:t>
      </w:r>
      <w:r w:rsidRPr="00D026F2">
        <w:rPr>
          <w:b/>
        </w:rPr>
        <w:t>u_k_m</w:t>
      </w:r>
      <w:proofErr w:type="spellEnd"/>
      <w:r w:rsidRPr="00D026F2">
        <w:rPr>
          <w:b/>
        </w:rPr>
        <w:t>:</w:t>
      </w:r>
    </w:p>
    <w:p w:rsidR="00D026F2" w:rsidRDefault="00D026F2" w:rsidP="00D026F2">
      <w:r>
        <w:t xml:space="preserve">  1.0e-007 *</w:t>
      </w:r>
    </w:p>
    <w:p w:rsidR="00D026F2" w:rsidRDefault="00D026F2" w:rsidP="00D026F2"/>
    <w:p w:rsidR="00D026F2" w:rsidRDefault="00D026F2" w:rsidP="00D026F2">
      <w:r>
        <w:t xml:space="preserve">    0.4701</w:t>
      </w:r>
    </w:p>
    <w:p w:rsidR="00D026F2" w:rsidRDefault="00D026F2" w:rsidP="00D026F2">
      <w:r>
        <w:t xml:space="preserve">    0.4796</w:t>
      </w:r>
    </w:p>
    <w:p w:rsidR="00D026F2" w:rsidRDefault="00D026F2" w:rsidP="00D026F2">
      <w:r>
        <w:t xml:space="preserve">    0.7105</w:t>
      </w:r>
    </w:p>
    <w:p w:rsidR="00D026F2" w:rsidRDefault="00D026F2" w:rsidP="00D026F2">
      <w:r>
        <w:t xml:space="preserve">    0.7564</w:t>
      </w:r>
    </w:p>
    <w:p w:rsidR="00D026F2" w:rsidRDefault="00D026F2" w:rsidP="00D026F2">
      <w:r>
        <w:t xml:space="preserve">    0.7475</w:t>
      </w:r>
    </w:p>
    <w:p w:rsidR="00D026F2" w:rsidRDefault="00D026F2" w:rsidP="00D026F2">
      <w:r>
        <w:t xml:space="preserve">    0.4929</w:t>
      </w:r>
    </w:p>
    <w:p w:rsidR="00D026F2" w:rsidRDefault="00D026F2" w:rsidP="00D026F2">
      <w:r>
        <w:t xml:space="preserve">    0.5963</w:t>
      </w:r>
    </w:p>
    <w:p w:rsidR="00D026F2" w:rsidRDefault="00D026F2" w:rsidP="00D026F2">
      <w:r>
        <w:lastRenderedPageBreak/>
        <w:t xml:space="preserve">    0.7407</w:t>
      </w:r>
    </w:p>
    <w:p w:rsidR="00D026F2" w:rsidRDefault="00D026F2" w:rsidP="00D026F2">
      <w:r>
        <w:t xml:space="preserve">    0.4955</w:t>
      </w:r>
    </w:p>
    <w:p w:rsidR="00D026F2" w:rsidRDefault="00D026F2" w:rsidP="00D026F2">
      <w:r>
        <w:t xml:space="preserve">    0.5302</w:t>
      </w:r>
    </w:p>
    <w:p w:rsidR="00D026F2" w:rsidRDefault="00D026F2" w:rsidP="00D026F2">
      <w:r>
        <w:t xml:space="preserve">    0.5439</w:t>
      </w:r>
    </w:p>
    <w:p w:rsidR="00D026F2" w:rsidRDefault="00D026F2" w:rsidP="00D026F2">
      <w:r>
        <w:t xml:space="preserve">    0.5756</w:t>
      </w:r>
    </w:p>
    <w:p w:rsidR="00D026F2" w:rsidRDefault="00D026F2" w:rsidP="00D026F2">
      <w:r>
        <w:t xml:space="preserve">    0.6129</w:t>
      </w:r>
    </w:p>
    <w:p w:rsidR="00D026F2" w:rsidRDefault="00D026F2" w:rsidP="00D026F2">
      <w:r>
        <w:t xml:space="preserve">    0.6577</w:t>
      </w:r>
    </w:p>
    <w:p w:rsidR="00D026F2" w:rsidRPr="00D026F2" w:rsidRDefault="00D026F2" w:rsidP="00D026F2">
      <w:pPr>
        <w:rPr>
          <w:u w:val="single"/>
        </w:rPr>
      </w:pPr>
      <w:r w:rsidRPr="00D026F2">
        <w:rPr>
          <w:u w:val="single"/>
        </w:rPr>
        <w:t>Number of Iterations:</w:t>
      </w:r>
    </w:p>
    <w:p w:rsidR="00D026F2" w:rsidRDefault="00D026F2" w:rsidP="00D026F2">
      <w:r>
        <w:t xml:space="preserve">    17</w:t>
      </w:r>
    </w:p>
    <w:p w:rsidR="00D026F2" w:rsidRPr="00D026F2" w:rsidRDefault="00D026F2" w:rsidP="00D026F2">
      <w:pPr>
        <w:rPr>
          <w:u w:val="single"/>
        </w:rPr>
      </w:pPr>
      <w:r w:rsidRPr="00D026F2">
        <w:rPr>
          <w:u w:val="single"/>
        </w:rPr>
        <w:t>Tolerance</w:t>
      </w:r>
      <w:r>
        <w:rPr>
          <w:u w:val="single"/>
        </w:rPr>
        <w:t>:</w:t>
      </w:r>
    </w:p>
    <w:p w:rsidR="00D026F2" w:rsidRDefault="00D026F2" w:rsidP="00D026F2">
      <w:r>
        <w:t xml:space="preserve">  1.4901e-008</w:t>
      </w:r>
    </w:p>
    <w:p w:rsidR="00D026F2" w:rsidRPr="00D026F2" w:rsidRDefault="00D026F2" w:rsidP="00D026F2">
      <w:pPr>
        <w:rPr>
          <w:u w:val="single"/>
        </w:rPr>
      </w:pPr>
      <w:r w:rsidRPr="00D026F2">
        <w:rPr>
          <w:u w:val="single"/>
        </w:rPr>
        <w:t>Eigenvalues of the LMI Constraint Matrix:</w:t>
      </w:r>
    </w:p>
    <w:p w:rsidR="00D026F2" w:rsidRDefault="00D026F2" w:rsidP="00D026F2">
      <w:r>
        <w:t xml:space="preserve">   -0.0000</w:t>
      </w:r>
    </w:p>
    <w:p w:rsidR="00D026F2" w:rsidRDefault="00D026F2" w:rsidP="00D026F2">
      <w:r>
        <w:t xml:space="preserve">   -0.0000</w:t>
      </w:r>
    </w:p>
    <w:p w:rsidR="00D026F2" w:rsidRDefault="00D026F2" w:rsidP="00D026F2">
      <w:r>
        <w:t xml:space="preserve">    0.0466</w:t>
      </w:r>
    </w:p>
    <w:p w:rsidR="00D026F2" w:rsidRDefault="00D026F2" w:rsidP="00D026F2">
      <w:r>
        <w:t xml:space="preserve">    0.0466</w:t>
      </w:r>
    </w:p>
    <w:p w:rsidR="00D026F2" w:rsidRDefault="00D026F2" w:rsidP="00D026F2">
      <w:r>
        <w:t xml:space="preserve">    0.1263</w:t>
      </w:r>
    </w:p>
    <w:p w:rsidR="00D026F2" w:rsidRDefault="00D026F2" w:rsidP="00D026F2">
      <w:r>
        <w:t xml:space="preserve">    0.1263</w:t>
      </w:r>
    </w:p>
    <w:p w:rsidR="00D026F2" w:rsidRDefault="00D026F2" w:rsidP="00D026F2">
      <w:r>
        <w:t xml:space="preserve">    0.3830</w:t>
      </w:r>
    </w:p>
    <w:p w:rsidR="00D026F2" w:rsidRDefault="00D026F2" w:rsidP="00D026F2">
      <w:r>
        <w:t xml:space="preserve">    0.3830</w:t>
      </w:r>
    </w:p>
    <w:p w:rsidR="00D026F2" w:rsidRDefault="00D026F2" w:rsidP="00D026F2">
      <w:r>
        <w:t xml:space="preserve">   26.2984</w:t>
      </w:r>
    </w:p>
    <w:p w:rsidR="00D026F2" w:rsidRDefault="00D026F2" w:rsidP="00D026F2">
      <w:r>
        <w:t xml:space="preserve">   26.2984</w:t>
      </w:r>
    </w:p>
    <w:p w:rsidR="00D026F2" w:rsidRDefault="00D026F2" w:rsidP="00D026F2">
      <w:r>
        <w:t xml:space="preserve">   52.8964</w:t>
      </w:r>
    </w:p>
    <w:p w:rsidR="00D026F2" w:rsidRDefault="00D026F2" w:rsidP="00D026F2">
      <w:r>
        <w:t xml:space="preserve">   52.8964</w:t>
      </w:r>
    </w:p>
    <w:p w:rsidR="00D026F2" w:rsidRDefault="00D026F2" w:rsidP="00D026F2">
      <w:r>
        <w:t xml:space="preserve">   71.4363</w:t>
      </w:r>
    </w:p>
    <w:p w:rsidR="00D026F2" w:rsidRDefault="00D026F2" w:rsidP="00D026F2">
      <w:r>
        <w:lastRenderedPageBreak/>
        <w:t xml:space="preserve">   71.4363</w:t>
      </w:r>
    </w:p>
    <w:p w:rsidR="00D026F2" w:rsidRDefault="00D026F2" w:rsidP="00D026F2">
      <w:r>
        <w:t xml:space="preserve">   92.4404</w:t>
      </w:r>
    </w:p>
    <w:p w:rsidR="00D026F2" w:rsidRDefault="00D026F2" w:rsidP="00D026F2">
      <w:r>
        <w:t xml:space="preserve">   92.4404</w:t>
      </w:r>
    </w:p>
    <w:p w:rsidR="00D026F2" w:rsidRDefault="00D026F2" w:rsidP="00D026F2">
      <w:r>
        <w:t xml:space="preserve">  109.5231</w:t>
      </w:r>
    </w:p>
    <w:p w:rsidR="00D026F2" w:rsidRDefault="00D026F2" w:rsidP="00D026F2">
      <w:r>
        <w:t xml:space="preserve">  109.5231</w:t>
      </w:r>
    </w:p>
    <w:p w:rsidR="00D026F2" w:rsidRDefault="00D026F2" w:rsidP="00D026F2">
      <w:r>
        <w:t xml:space="preserve">  154.5679</w:t>
      </w:r>
    </w:p>
    <w:p w:rsidR="00D026F2" w:rsidRDefault="00D026F2" w:rsidP="00D026F2">
      <w:r>
        <w:t xml:space="preserve">  154.5679</w:t>
      </w:r>
    </w:p>
    <w:p w:rsidR="00D026F2" w:rsidRDefault="00D026F2" w:rsidP="00D026F2">
      <w:r>
        <w:t xml:space="preserve">  211.6356</w:t>
      </w:r>
    </w:p>
    <w:p w:rsidR="00D026F2" w:rsidRDefault="00D026F2" w:rsidP="00D026F2">
      <w:r>
        <w:t xml:space="preserve">  211.6356</w:t>
      </w:r>
    </w:p>
    <w:p w:rsidR="00D026F2" w:rsidRDefault="00D026F2" w:rsidP="00D026F2">
      <w:r>
        <w:t xml:space="preserve">  230.1491</w:t>
      </w:r>
    </w:p>
    <w:p w:rsidR="00D026F2" w:rsidRDefault="00D026F2" w:rsidP="00D026F2">
      <w:r>
        <w:t xml:space="preserve">  230.1491</w:t>
      </w:r>
    </w:p>
    <w:p w:rsidR="00D026F2" w:rsidRDefault="00D026F2" w:rsidP="00D026F2">
      <w:r>
        <w:t xml:space="preserve">  274.3969</w:t>
      </w:r>
    </w:p>
    <w:p w:rsidR="00D026F2" w:rsidRDefault="00D026F2" w:rsidP="00D026F2">
      <w:r>
        <w:t xml:space="preserve">  274.3969</w:t>
      </w:r>
    </w:p>
    <w:p w:rsidR="00D026F2" w:rsidRDefault="00D026F2" w:rsidP="00D026F2">
      <w:r>
        <w:t xml:space="preserve">  378.4662</w:t>
      </w:r>
    </w:p>
    <w:p w:rsidR="00D026F2" w:rsidRDefault="00D026F2" w:rsidP="00D026F2">
      <w:r>
        <w:t xml:space="preserve">  378.4662</w:t>
      </w:r>
    </w:p>
    <w:p w:rsidR="00D026F2" w:rsidRDefault="00D026F2" w:rsidP="00D026F2"/>
    <w:p w:rsidR="00D026F2" w:rsidRDefault="00D026F2" w:rsidP="00D026F2">
      <w:r>
        <w:rPr>
          <w:u w:val="single"/>
        </w:rPr>
        <w:t>Minimum Eigenvalue of the LMI C</w:t>
      </w:r>
      <w:r w:rsidRPr="00D026F2">
        <w:rPr>
          <w:u w:val="single"/>
        </w:rPr>
        <w:t>onstraint Matrix</w:t>
      </w:r>
      <w:r>
        <w:t>=</w:t>
      </w:r>
      <w:r>
        <w:t xml:space="preserve"> -1.0326e-008</w:t>
      </w:r>
    </w:p>
    <w:p w:rsidR="00D026F2" w:rsidRDefault="00D026F2" w:rsidP="00D026F2"/>
    <w:p w:rsidR="00D026F2" w:rsidRDefault="00D026F2" w:rsidP="00D026F2">
      <w:r>
        <w:t xml:space="preserve">   </w:t>
      </w:r>
      <w:r w:rsidRPr="00D026F2">
        <w:rPr>
          <w:u w:val="single"/>
        </w:rPr>
        <w:t>Rank of the Dual Matrix, A</w:t>
      </w:r>
      <w:r>
        <w:t>=</w:t>
      </w:r>
      <w:r>
        <w:t xml:space="preserve"> 28</w:t>
      </w:r>
    </w:p>
    <w:p w:rsidR="00D026F2" w:rsidRDefault="00D026F2" w:rsidP="00D026F2"/>
    <w:p w:rsidR="002222C6" w:rsidRDefault="00D026F2" w:rsidP="00D026F2">
      <w:r>
        <w:t>&gt;&gt;</w:t>
      </w:r>
    </w:p>
    <w:sectPr w:rsidR="0022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10"/>
    <w:rsid w:val="00AD35B9"/>
    <w:rsid w:val="00B16C16"/>
    <w:rsid w:val="00D026F2"/>
    <w:rsid w:val="00DA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73EB7570</Template>
  <TotalTime>8</TotalTime>
  <Pages>7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sc32589</dc:creator>
  <cp:keywords/>
  <dc:description/>
  <cp:lastModifiedBy>sc32589</cp:lastModifiedBy>
  <cp:revision>2</cp:revision>
  <dcterms:created xsi:type="dcterms:W3CDTF">2011-12-29T18:36:00Z</dcterms:created>
  <dcterms:modified xsi:type="dcterms:W3CDTF">2011-12-29T18:44:00Z</dcterms:modified>
</cp:coreProperties>
</file>