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Y_Bus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6.03-19.45i -5+15.26i 0 0 -1.03+4.23i 0 0 0 0 0 0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-5+15.26i 9.52-30.27i -1.14+4.78i -1.69+5.12i -1.7+5.19i 0 0 0 0 0 0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0 -1.14+4.78i 3.12-9.82i -1.99+5.07i 0 0 0 0 0 0 0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0 -1.69+5.12i -1.99+5.07i 10.5157-38.6542i -6.8410+21.5786i 0 -0.0023+4.8895i 0 -0.0003+1.8555i 0 0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-1.03+4.23i -1.7+5.19i 0 -6.84+21.58i 9.5698-35.5336i -0.0017+4.2574i 0 0 0 0 0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0 -0.0017+4.2574i 6.5815-17.3407i 0 0 0 0 -1.96+4.09i -1.53+3.18i -3.1+6.10i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0 -0.0023+4.8895i 0 0 0.0138+-19.5490i -0.0032+5.6770i -0.0083+9.0901i 0 0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0 -0.0032+5.6770i 0.0032+-5.6770i 0 0 0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0 -0.0003+1.8555i 0 0 -0.0083+9.0901i 0 5.3346-24.0925i -3.9+10.37i 0 0 0 -1.42+3.03i;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0 0 -3.9+10.37i 5.78-14.77i -1.88+4.4i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0 -1.96+4.09i 0 0 0 -1.88+4.4i 3.84-8.5i 0 0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0 -1.53+3.18i 0 0 0 0 0 4.01-5.43i -2.49+2.25i 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0 -3.1+6.10i 0 0 0 0 0 -2.49+2.25i 6.72-10.67i -1.14+2.31i;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0 0 -1.42+3.03i 0 0 0 -1.14+2.31i 2.56-5.34i];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j=1:14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:,:,j)=B(:,j)*B(j,:)*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:,:,j));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(:,:,j)=0.5*[real(Y(:,:,j)+transpose(Y(:,:,j)))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(transpose(Y(:,:,j))-Y(:,:,j));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(Y(:,:,j)-transpose(Y(:,:,j))) real(Y(:,:,j)+transpose(Y(:,:,j)))];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(:,:,j)=-0.5*[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(Y(:,:,j)+transpose(Y(:,:,j))) real(Y(:,:,j)-transpose(Y(:,:,j)));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real(transpose(Y(:,:,j))-Y(:,:,j))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(Y(:,:,j)+transpose(Y(:,:,j)))];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Y_net_act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(:,:,j));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Y_net_react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(:,:,j));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M(:,:,j)=[B(:,j)*B(j,:) zeros(14,14);zeros(14,14) B(:,j)*B(j,:)];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(:,:,4)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(:,:,6)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(:,:,7)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(:,:,8)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(:,:,9)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(:,:,10)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(:,:,14)];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Y_react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(:,:,4)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(:,:,6)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(:,:,7)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(:,:,8)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(:,:,9)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(:,:,10)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(:,:,14)];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=[M(:,:,1) M(:,:,2) M(:,:,3) M(:,:,4) M(:,:,5) M(:,:,6) M(:,:,7) M(:,:,8) M(:,:,9) M(:,:,10) M(:,:,11) M(:,:,12) M(:,:,13) M(:,:,14)];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P_k_Max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=[3.324;1.4;0;0;0;0;0;0;0;0;0;0;0;0];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P_k_Min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=[0;0;0;0;0;0;0;0;0;0;0;0;0;0];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Q_k_Max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=[.10;.5;.4;0;0;.24;0;.24;0;0;0;0;0;0];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Q_k_Min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=[-.2;-.4;0;0;0;-.06;0;-.06;0;0;0;0;0;0];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V_k_Max=[1.06;1.06;1.06;1.06;1.06;1.06;1.06;1.06;1.06;1.06;1.06;1.06;1.06;1.06];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V_k_Min=[0.94;0.94;0.94;0.94;0.94;0.94;0.94;0.94;0.94;0.94;0.94;0.94;0.94;0.94];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P_d_k=[0;.217;.942;.478;.076;.112;0;0;.295;.09;.035;.061;.135;.149];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Q_d_k=[0;.127;.190;-.039;.016;.075;0;0;-.024;.058;.018;.016;.058;.05];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c12=0.0430293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;c11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=20;c10=0;c22=.25;c21=20;c20=0;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variables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lambdak_m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lambdak_M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lambda_k_m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lambda_k_M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mu_k_M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(14)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mu_k_m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(14)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variables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r_1_1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r_1_2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r_2_1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r_2_2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maximize </w:t>
      </w:r>
      <w:r>
        <w:rPr>
          <w:rFonts w:ascii="Courier New" w:hAnsi="Courier New" w:cs="Courier New"/>
          <w:color w:val="A020F0"/>
          <w:sz w:val="20"/>
          <w:szCs w:val="20"/>
        </w:rPr>
        <w:t>transpose(lambdak_m)*P_k_Min-transpose(lambdak_M)*P_k_Max+transpose(lambdak_M-lambdak_m)*P_d_k+transpose(lambda_k_m)*Q_k_Min-transpose(lambda_k_M)*Q_k_Max+transpose(lambda_k_M-lambda_k_m)*Q_d_k+transpose(mu_k_m)*V_k_m-transpose(mu_k_M)*V_k_M+c10+c20-r_1_2-r_2_2+(c11+2*sqrt(c12)*r_1_1)*P_d_k(1)+(c21+2*sqrt(c22)*r_2_1)*P_d_k(2)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%minimize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transpose(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lambda_k_M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Q_k_Max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&gt;=0;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[1 r_1_1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_1_1 r_1_2]==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semidefinite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[1 r_2_1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_2_1 r_2_2]==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semidefinite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M_net*kron((mu_k_M-mu_k_m),eye(28))+Y_react*kron((lambda_k_M-lambda_k_m),eye(28))+Y_act*kron((lambdak_M-lambdak_m),eye(28))+(c11+2*sqrt(c12)*r_1_1)*Y_n_a(:,:,1)+(c21+2*sqrt(c22)*r_2_1)*Y_n_a(:,:,2)==semidefinite(28):A;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lambdak_m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lambdak_M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lambda_k_m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lambda_k_M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mu_k_m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cvx_slvitr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cvx_slvtol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[1 r_1_1;r_1_1 r_1_2]);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[1 r_2_1;r_2_1 r_2_2]);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%disp(M_net*kron((mu_k_M-mu_k_m),eye(28))+Y_react*kron((lambda_k_M-lambda_k_m),eye(28))+Y_act*kron((lambdak_M-lambdak_m),eye(28))+(c11+2*sqrt(c12)*r_1_1)*Y_n_a(:,:,1)+(c21+2*sqrt(c22)*r_2_1)*Y_n_a(:,:,2));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disp(eig(M_net*kron((mu_k_M-mu_k_m),eye(28))+Y_react*kron((lambda_k_M-lambda_k_m),eye(28))+Y_act*kron((lambdak_M-lambdak_m),eye(28))+(c11+2*sqrt(c12)*r_1_1)*Y_n_a(:,:,1)+(c21+2*sqrt(c22)*r_2_1)*Y_n_a(:,:,2)));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disp(min(eig(M_net*kron((mu_k_M-mu_k_m),eye(28))+Y_react*kron((lambda_k_M-lambda_k_m),eye(28))+Y_act*kron((lambdak_M-lambdak_m),eye(28))+(c11+2*sqrt(c12)*r_1_1)*Y_n_a(:,:,1)+(c21+2*sqrt(c22)*r_2_1)*Y_n_a(:,:,2))));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rank(A));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51B5" w:rsidRDefault="000151B5" w:rsidP="00015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22C6" w:rsidRDefault="000151B5">
      <w:bookmarkStart w:id="0" w:name="_GoBack"/>
      <w:bookmarkEnd w:id="0"/>
    </w:p>
    <w:sectPr w:rsidR="002222C6" w:rsidSect="006A47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B0"/>
    <w:rsid w:val="000151B5"/>
    <w:rsid w:val="006D24B0"/>
    <w:rsid w:val="00AD35B9"/>
    <w:rsid w:val="00B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752B3890</Template>
  <TotalTime>0</TotalTime>
  <Pages>2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sc32589</dc:creator>
  <cp:keywords/>
  <dc:description/>
  <cp:lastModifiedBy>sc32589</cp:lastModifiedBy>
  <cp:revision>2</cp:revision>
  <dcterms:created xsi:type="dcterms:W3CDTF">2011-12-29T18:45:00Z</dcterms:created>
  <dcterms:modified xsi:type="dcterms:W3CDTF">2011-12-29T18:45:00Z</dcterms:modified>
</cp:coreProperties>
</file>